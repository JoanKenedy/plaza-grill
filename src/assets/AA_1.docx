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84" w:type="dxa"/>
        <w:jc w:val="center"/>
        <w:tblBorders>
          <w:top w:val="single" w:sz="4" w:space="0" w:color="2E74B5"/>
          <w:left w:val="single" w:sz="4" w:space="0" w:color="2E74B5"/>
          <w:bottom w:val="single" w:sz="4" w:space="0" w:color="2E74B5"/>
          <w:right w:val="single" w:sz="4" w:space="0" w:color="2E74B5"/>
          <w:insideH w:val="single" w:sz="4" w:space="0" w:color="2E74B5"/>
          <w:insideV w:val="single" w:sz="4" w:space="0" w:color="2E74B5"/>
        </w:tblBorders>
        <w:tblLayout w:type="fixed"/>
        <w:tblLook w:val="04A0" w:firstRow="1" w:lastRow="0" w:firstColumn="1" w:lastColumn="0" w:noHBand="0" w:noVBand="1"/>
      </w:tblPr>
      <w:tblGrid>
        <w:gridCol w:w="3813"/>
        <w:gridCol w:w="6871"/>
      </w:tblGrid>
      <w:tr w:rsidR="00A921C4" w:rsidRPr="00BB7C71" w14:paraId="042D43A2" w14:textId="77777777" w:rsidTr="00237263">
        <w:trPr>
          <w:jc w:val="center"/>
        </w:trPr>
        <w:tc>
          <w:tcPr>
            <w:tcW w:w="10684" w:type="dxa"/>
            <w:gridSpan w:val="2"/>
            <w:shd w:val="clear" w:color="auto" w:fill="2E74B5" w:themeFill="accent1" w:themeFillShade="BF"/>
          </w:tcPr>
          <w:p w14:paraId="7EFB27A8" w14:textId="6C68D479" w:rsidR="00A921C4" w:rsidRPr="00BB7C71" w:rsidRDefault="00A921C4" w:rsidP="00FC4545">
            <w:pPr>
              <w:spacing w:line="276" w:lineRule="auto"/>
              <w:jc w:val="center"/>
              <w:rPr>
                <w:rFonts w:ascii="Verdana" w:eastAsia="Calibri" w:hAnsi="Verdana"/>
                <w:b/>
                <w:color w:val="FFFFFF"/>
                <w:sz w:val="20"/>
                <w:szCs w:val="20"/>
                <w:lang w:val="es-MX"/>
              </w:rPr>
            </w:pPr>
            <w:r w:rsidRPr="00BB7C71">
              <w:rPr>
                <w:rFonts w:ascii="Verdana" w:eastAsia="Calibri" w:hAnsi="Verdana"/>
                <w:b/>
                <w:color w:val="FFFFFF"/>
                <w:sz w:val="20"/>
                <w:szCs w:val="20"/>
                <w:lang w:val="es-MX"/>
              </w:rPr>
              <w:t xml:space="preserve">ACTIVIDAD DE APRENDIZAJE </w:t>
            </w:r>
            <w:r w:rsidR="000148FF">
              <w:rPr>
                <w:rFonts w:ascii="Verdana" w:eastAsia="Calibri" w:hAnsi="Verdana"/>
                <w:b/>
                <w:color w:val="FFFFFF"/>
                <w:sz w:val="20"/>
                <w:szCs w:val="20"/>
                <w:lang w:val="es-MX"/>
              </w:rPr>
              <w:t>1</w:t>
            </w:r>
          </w:p>
        </w:tc>
      </w:tr>
      <w:tr w:rsidR="00A921C4" w:rsidRPr="00BB7C71" w14:paraId="22B3600E" w14:textId="77777777" w:rsidTr="00237263">
        <w:trPr>
          <w:jc w:val="center"/>
        </w:trPr>
        <w:tc>
          <w:tcPr>
            <w:tcW w:w="10684" w:type="dxa"/>
            <w:gridSpan w:val="2"/>
            <w:shd w:val="clear" w:color="auto" w:fill="auto"/>
          </w:tcPr>
          <w:p w14:paraId="57884B08" w14:textId="08C4ED3B" w:rsidR="00A921C4" w:rsidRPr="009D4FC9" w:rsidRDefault="00E3603D" w:rsidP="009D4FC9">
            <w:pPr>
              <w:spacing w:line="276" w:lineRule="auto"/>
              <w:ind w:left="-90" w:right="1440"/>
              <w:jc w:val="center"/>
              <w:rPr>
                <w:rFonts w:ascii="Verdana" w:eastAsia="Calibri" w:hAnsi="Verdana"/>
                <w:b/>
                <w:color w:val="530A31"/>
                <w:sz w:val="20"/>
                <w:szCs w:val="20"/>
              </w:rPr>
            </w:pPr>
            <w:r w:rsidRPr="00F9312B">
              <w:rPr>
                <w:rFonts w:ascii="Verdana" w:eastAsia="Calibri" w:hAnsi="Verdana"/>
                <w:b/>
                <w:color w:val="530A31"/>
                <w:sz w:val="20"/>
                <w:szCs w:val="20"/>
                <w:lang w:val="es-MX"/>
              </w:rPr>
              <w:t xml:space="preserve">Producto de la actividad: </w:t>
            </w:r>
            <w:r w:rsidR="000148F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Mapa </w:t>
            </w:r>
            <w:r w:rsidR="000761A1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C</w:t>
            </w:r>
            <w:r w:rsidR="000148F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onceptual</w:t>
            </w:r>
          </w:p>
        </w:tc>
      </w:tr>
      <w:tr w:rsidR="00B915F6" w:rsidRPr="00B915F6" w14:paraId="7710D547" w14:textId="77777777" w:rsidTr="00237263">
        <w:trPr>
          <w:jc w:val="center"/>
        </w:trPr>
        <w:tc>
          <w:tcPr>
            <w:tcW w:w="3813" w:type="dxa"/>
            <w:shd w:val="clear" w:color="auto" w:fill="auto"/>
          </w:tcPr>
          <w:p w14:paraId="5678AD03" w14:textId="77777777" w:rsidR="00A921C4" w:rsidRPr="002D4ECC" w:rsidRDefault="00A921C4" w:rsidP="00BB7C71">
            <w:pPr>
              <w:spacing w:line="276" w:lineRule="auto"/>
              <w:jc w:val="center"/>
              <w:rPr>
                <w:rFonts w:ascii="Verdana" w:eastAsia="Calibri" w:hAnsi="Verdana"/>
                <w:b/>
                <w:bCs/>
                <w:color w:val="530A31"/>
                <w:sz w:val="20"/>
                <w:szCs w:val="20"/>
                <w:lang w:val="es-MX"/>
              </w:rPr>
            </w:pPr>
            <w:r w:rsidRPr="002D4ECC">
              <w:rPr>
                <w:rFonts w:ascii="Verdana" w:eastAsia="Calibri" w:hAnsi="Verdana"/>
                <w:b/>
                <w:bCs/>
                <w:color w:val="530A31"/>
                <w:sz w:val="20"/>
                <w:szCs w:val="20"/>
                <w:lang w:val="es-MX"/>
              </w:rPr>
              <w:t>Temas incluidos en la actividad</w:t>
            </w:r>
          </w:p>
        </w:tc>
        <w:tc>
          <w:tcPr>
            <w:tcW w:w="6871" w:type="dxa"/>
            <w:shd w:val="clear" w:color="auto" w:fill="auto"/>
          </w:tcPr>
          <w:p w14:paraId="6E922135" w14:textId="6A9C9F50" w:rsidR="00A921C4" w:rsidRPr="002D4ECC" w:rsidRDefault="002D4ECC" w:rsidP="00BB7C71">
            <w:pPr>
              <w:spacing w:line="276" w:lineRule="auto"/>
              <w:jc w:val="center"/>
              <w:rPr>
                <w:rFonts w:ascii="Verdana" w:eastAsia="Calibri" w:hAnsi="Verdana"/>
                <w:b/>
                <w:bCs/>
                <w:color w:val="530A31"/>
                <w:sz w:val="20"/>
                <w:szCs w:val="20"/>
                <w:lang w:val="es-MX"/>
              </w:rPr>
            </w:pPr>
            <w:r w:rsidRPr="002D4ECC">
              <w:rPr>
                <w:rFonts w:ascii="Verdana" w:eastAsia="Calibri" w:hAnsi="Verdana"/>
                <w:b/>
                <w:bCs/>
                <w:color w:val="530A31"/>
                <w:sz w:val="20"/>
                <w:szCs w:val="20"/>
                <w:lang w:val="es-MX"/>
              </w:rPr>
              <w:t>Objetivo</w:t>
            </w:r>
          </w:p>
        </w:tc>
      </w:tr>
      <w:tr w:rsidR="002D4ECC" w:rsidRPr="00BB7C71" w14:paraId="64B01D54" w14:textId="77777777" w:rsidTr="00AC35C8">
        <w:trPr>
          <w:trHeight w:val="1833"/>
          <w:jc w:val="center"/>
        </w:trPr>
        <w:tc>
          <w:tcPr>
            <w:tcW w:w="3813" w:type="dxa"/>
            <w:shd w:val="clear" w:color="auto" w:fill="auto"/>
          </w:tcPr>
          <w:p w14:paraId="6F6F5B00" w14:textId="77777777" w:rsidR="000148FF" w:rsidRPr="00491652" w:rsidRDefault="000148FF" w:rsidP="0049165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eastAsia="Arial" w:hAnsi="Arial" w:cs="Arial"/>
                <w:b/>
                <w:bCs/>
                <w:sz w:val="20"/>
                <w:szCs w:val="20"/>
                <w:lang w:val="es-MX"/>
              </w:rPr>
            </w:pPr>
            <w:r w:rsidRPr="00491652">
              <w:rPr>
                <w:rFonts w:ascii="Arial" w:eastAsia="Arial" w:hAnsi="Arial" w:cs="Arial"/>
                <w:b/>
                <w:bCs/>
                <w:sz w:val="20"/>
                <w:szCs w:val="20"/>
                <w:lang w:val="es-MX"/>
              </w:rPr>
              <w:t>1.1</w:t>
            </w:r>
            <w:r w:rsidRPr="00491652">
              <w:rPr>
                <w:rFonts w:ascii="Arial" w:eastAsia="Arial" w:hAnsi="Arial" w:cs="Arial"/>
                <w:b/>
                <w:bCs/>
                <w:sz w:val="20"/>
                <w:szCs w:val="20"/>
                <w:lang w:val="es-MX"/>
              </w:rPr>
              <w:tab/>
              <w:t>Definición y conceptos básicos de la Administración.</w:t>
            </w:r>
          </w:p>
          <w:p w14:paraId="3CFD91B9" w14:textId="77777777" w:rsidR="002D4ECC" w:rsidRPr="00491652" w:rsidRDefault="000148FF" w:rsidP="00491652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lang w:val="es-MX"/>
              </w:rPr>
            </w:pPr>
            <w:r w:rsidRPr="00491652">
              <w:rPr>
                <w:rFonts w:ascii="Arial" w:eastAsia="Arial" w:hAnsi="Arial" w:cs="Arial"/>
                <w:b/>
                <w:bCs/>
                <w:sz w:val="20"/>
                <w:szCs w:val="20"/>
                <w:lang w:val="es-MX"/>
              </w:rPr>
              <w:t>1.2</w:t>
            </w:r>
            <w:r w:rsidRPr="00491652">
              <w:rPr>
                <w:rFonts w:ascii="Arial" w:eastAsia="Arial" w:hAnsi="Arial" w:cs="Arial"/>
                <w:b/>
                <w:bCs/>
                <w:sz w:val="20"/>
                <w:szCs w:val="20"/>
                <w:lang w:val="es-MX"/>
              </w:rPr>
              <w:tab/>
              <w:t>Evolución histórica de la administración y sus principales escuelas.</w:t>
            </w:r>
          </w:p>
          <w:p w14:paraId="4D487934" w14:textId="77777777" w:rsidR="00491652" w:rsidRPr="00491652" w:rsidRDefault="00491652" w:rsidP="0049165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eastAsia="Arial" w:hAnsi="Arial" w:cs="Arial"/>
                <w:b/>
                <w:bCs/>
                <w:sz w:val="20"/>
                <w:szCs w:val="20"/>
                <w:lang w:val="es-MX"/>
              </w:rPr>
            </w:pPr>
            <w:r w:rsidRPr="00491652">
              <w:rPr>
                <w:rFonts w:ascii="Arial" w:eastAsia="Arial" w:hAnsi="Arial" w:cs="Arial"/>
                <w:b/>
                <w:bCs/>
                <w:sz w:val="20"/>
                <w:szCs w:val="20"/>
                <w:lang w:val="es-MX"/>
              </w:rPr>
              <w:t xml:space="preserve">1.3 Teoría de la contingencia y sus aplicaciones en la administración </w:t>
            </w:r>
          </w:p>
          <w:p w14:paraId="480F0C6B" w14:textId="705E8FD6" w:rsidR="00491652" w:rsidRPr="00491652" w:rsidRDefault="00491652" w:rsidP="00491652">
            <w:pPr>
              <w:jc w:val="both"/>
              <w:rPr>
                <w:rFonts w:ascii="Verdana" w:eastAsia="Calibri" w:hAnsi="Verdana"/>
                <w:sz w:val="20"/>
                <w:szCs w:val="20"/>
                <w:lang w:val="es-MX"/>
              </w:rPr>
            </w:pPr>
            <w:r w:rsidRPr="00491652">
              <w:rPr>
                <w:rFonts w:ascii="Arial" w:eastAsia="Arial" w:hAnsi="Arial" w:cs="Arial"/>
                <w:b/>
                <w:bCs/>
                <w:sz w:val="20"/>
                <w:szCs w:val="20"/>
                <w:lang w:val="es-MX"/>
              </w:rPr>
              <w:t>1.4 Enfoques actuales de la administración y su relación con la innovación y el cambio organizacional</w:t>
            </w:r>
          </w:p>
        </w:tc>
        <w:tc>
          <w:tcPr>
            <w:tcW w:w="6871" w:type="dxa"/>
            <w:shd w:val="clear" w:color="auto" w:fill="auto"/>
          </w:tcPr>
          <w:p w14:paraId="045C5185" w14:textId="00C66FD3" w:rsidR="002D4ECC" w:rsidRPr="00491652" w:rsidRDefault="000148FF" w:rsidP="00412373">
            <w:pPr>
              <w:spacing w:line="276" w:lineRule="auto"/>
              <w:jc w:val="both"/>
              <w:rPr>
                <w:rFonts w:ascii="Arial" w:eastAsia="Calibri" w:hAnsi="Arial" w:cs="Arial"/>
                <w:sz w:val="22"/>
                <w:szCs w:val="22"/>
                <w:lang w:val="es-MX"/>
              </w:rPr>
            </w:pPr>
            <w:r w:rsidRPr="00491652">
              <w:rPr>
                <w:rFonts w:ascii="Arial" w:eastAsia="Calibri" w:hAnsi="Arial" w:cs="Arial"/>
                <w:sz w:val="22"/>
                <w:szCs w:val="22"/>
                <w:lang w:val="es-MX"/>
              </w:rPr>
              <w:t xml:space="preserve">Identificar las funciones de la administración que apoyan el funcionamiento de la organización, así como mencionar las teorías de la administración resaltando las mejoras que han aportado a la organización.    </w:t>
            </w:r>
          </w:p>
        </w:tc>
      </w:tr>
      <w:tr w:rsidR="00B915F6" w:rsidRPr="00B915F6" w14:paraId="67070163" w14:textId="77777777" w:rsidTr="00237263">
        <w:trPr>
          <w:jc w:val="center"/>
        </w:trPr>
        <w:tc>
          <w:tcPr>
            <w:tcW w:w="10684" w:type="dxa"/>
            <w:gridSpan w:val="2"/>
            <w:shd w:val="clear" w:color="auto" w:fill="auto"/>
          </w:tcPr>
          <w:p w14:paraId="41F1744A" w14:textId="77777777" w:rsidR="00A921C4" w:rsidRPr="00F9312B" w:rsidRDefault="00A921C4" w:rsidP="00BB7C71">
            <w:pPr>
              <w:spacing w:line="276" w:lineRule="auto"/>
              <w:jc w:val="center"/>
              <w:rPr>
                <w:rFonts w:ascii="Verdana" w:eastAsia="Calibri" w:hAnsi="Verdana"/>
                <w:b/>
                <w:color w:val="530A31"/>
                <w:sz w:val="20"/>
                <w:szCs w:val="20"/>
                <w:lang w:val="es-MX"/>
              </w:rPr>
            </w:pPr>
            <w:r w:rsidRPr="00F9312B">
              <w:rPr>
                <w:rFonts w:ascii="Verdana" w:eastAsia="Calibri" w:hAnsi="Verdana"/>
                <w:b/>
                <w:color w:val="530A31"/>
                <w:sz w:val="20"/>
                <w:szCs w:val="20"/>
                <w:lang w:val="es-MX"/>
              </w:rPr>
              <w:t>Formato de entrega</w:t>
            </w:r>
          </w:p>
        </w:tc>
      </w:tr>
      <w:tr w:rsidR="00A921C4" w:rsidRPr="00BB7C71" w14:paraId="1F4BB603" w14:textId="77777777" w:rsidTr="00237263">
        <w:trPr>
          <w:jc w:val="center"/>
        </w:trPr>
        <w:tc>
          <w:tcPr>
            <w:tcW w:w="10684" w:type="dxa"/>
            <w:gridSpan w:val="2"/>
            <w:shd w:val="clear" w:color="auto" w:fill="auto"/>
          </w:tcPr>
          <w:p w14:paraId="72812FC0" w14:textId="77777777" w:rsidR="000148FF" w:rsidRPr="00F24862" w:rsidRDefault="000148FF" w:rsidP="000148FF">
            <w:pPr>
              <w:pStyle w:val="Default"/>
              <w:spacing w:line="276" w:lineRule="auto"/>
              <w:ind w:left="720" w:hanging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24862">
              <w:rPr>
                <w:rFonts w:ascii="Arial" w:hAnsi="Arial" w:cs="Arial"/>
                <w:sz w:val="22"/>
                <w:szCs w:val="22"/>
              </w:rPr>
              <w:t>Archivo de Texto (Word)</w:t>
            </w:r>
          </w:p>
          <w:p w14:paraId="6111C52B" w14:textId="77777777" w:rsidR="000148FF" w:rsidRPr="00F24862" w:rsidRDefault="000148FF" w:rsidP="000148FF">
            <w:pPr>
              <w:pStyle w:val="Default"/>
              <w:spacing w:line="276" w:lineRule="auto"/>
              <w:ind w:left="720" w:hanging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24862">
              <w:rPr>
                <w:rFonts w:ascii="Arial" w:hAnsi="Arial" w:cs="Arial"/>
                <w:sz w:val="22"/>
                <w:szCs w:val="22"/>
              </w:rPr>
              <w:t>2.</w:t>
            </w:r>
            <w:r w:rsidRPr="00F24862">
              <w:rPr>
                <w:rFonts w:ascii="Arial" w:hAnsi="Arial" w:cs="Arial"/>
                <w:sz w:val="22"/>
                <w:szCs w:val="22"/>
              </w:rPr>
              <w:tab/>
              <w:t>Carátula con los datos de identificación del trabajo:</w:t>
            </w:r>
          </w:p>
          <w:p w14:paraId="01C5FC89" w14:textId="77777777" w:rsidR="000148FF" w:rsidRPr="00F24862" w:rsidRDefault="000148FF" w:rsidP="000148FF">
            <w:pPr>
              <w:pStyle w:val="Default"/>
              <w:spacing w:line="276" w:lineRule="auto"/>
              <w:ind w:left="720" w:hanging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24862">
              <w:rPr>
                <w:rFonts w:ascii="Arial" w:hAnsi="Arial" w:cs="Arial"/>
                <w:sz w:val="22"/>
                <w:szCs w:val="22"/>
              </w:rPr>
              <w:t>a.</w:t>
            </w:r>
            <w:r w:rsidRPr="00F24862">
              <w:rPr>
                <w:rFonts w:ascii="Arial" w:hAnsi="Arial" w:cs="Arial"/>
                <w:sz w:val="22"/>
                <w:szCs w:val="22"/>
              </w:rPr>
              <w:tab/>
              <w:t>Datos de identificación del estudiante</w:t>
            </w:r>
          </w:p>
          <w:p w14:paraId="2375B531" w14:textId="77777777" w:rsidR="000148FF" w:rsidRPr="00F24862" w:rsidRDefault="000148FF" w:rsidP="000148FF">
            <w:pPr>
              <w:pStyle w:val="Default"/>
              <w:spacing w:line="276" w:lineRule="auto"/>
              <w:ind w:left="720" w:hanging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24862">
              <w:rPr>
                <w:rFonts w:ascii="Arial" w:hAnsi="Arial" w:cs="Arial"/>
                <w:sz w:val="22"/>
                <w:szCs w:val="22"/>
              </w:rPr>
              <w:t>b.</w:t>
            </w:r>
            <w:r w:rsidRPr="00F24862">
              <w:rPr>
                <w:rFonts w:ascii="Arial" w:hAnsi="Arial" w:cs="Arial"/>
                <w:sz w:val="22"/>
                <w:szCs w:val="22"/>
              </w:rPr>
              <w:tab/>
              <w:t>Datos de la institución educativa</w:t>
            </w:r>
          </w:p>
          <w:p w14:paraId="75B4CCBA" w14:textId="77777777" w:rsidR="000148FF" w:rsidRPr="00F24862" w:rsidRDefault="000148FF" w:rsidP="000148FF">
            <w:pPr>
              <w:pStyle w:val="Default"/>
              <w:spacing w:line="276" w:lineRule="auto"/>
              <w:ind w:left="720" w:hanging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24862">
              <w:rPr>
                <w:rFonts w:ascii="Arial" w:hAnsi="Arial" w:cs="Arial"/>
                <w:sz w:val="22"/>
                <w:szCs w:val="22"/>
              </w:rPr>
              <w:t>c.</w:t>
            </w:r>
            <w:r w:rsidRPr="00F24862">
              <w:rPr>
                <w:rFonts w:ascii="Arial" w:hAnsi="Arial" w:cs="Arial"/>
                <w:sz w:val="22"/>
                <w:szCs w:val="22"/>
              </w:rPr>
              <w:tab/>
              <w:t>Plan de estudios</w:t>
            </w:r>
          </w:p>
          <w:p w14:paraId="341EE7B1" w14:textId="77777777" w:rsidR="000148FF" w:rsidRPr="00F24862" w:rsidRDefault="000148FF" w:rsidP="000148FF">
            <w:pPr>
              <w:pStyle w:val="Default"/>
              <w:spacing w:line="276" w:lineRule="auto"/>
              <w:ind w:left="720" w:hanging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24862">
              <w:rPr>
                <w:rFonts w:ascii="Arial" w:hAnsi="Arial" w:cs="Arial"/>
                <w:sz w:val="22"/>
                <w:szCs w:val="22"/>
              </w:rPr>
              <w:t>d.</w:t>
            </w:r>
            <w:r w:rsidRPr="00F24862">
              <w:rPr>
                <w:rFonts w:ascii="Arial" w:hAnsi="Arial" w:cs="Arial"/>
                <w:sz w:val="22"/>
                <w:szCs w:val="22"/>
              </w:rPr>
              <w:tab/>
              <w:t>Unidad de aprendizaje</w:t>
            </w:r>
          </w:p>
          <w:p w14:paraId="20AB4F57" w14:textId="2DBC476A" w:rsidR="000148FF" w:rsidRPr="00F24862" w:rsidRDefault="000148FF" w:rsidP="000148FF">
            <w:pPr>
              <w:pStyle w:val="Default"/>
              <w:spacing w:line="276" w:lineRule="auto"/>
              <w:ind w:left="720" w:hanging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24862">
              <w:rPr>
                <w:rFonts w:ascii="Arial" w:hAnsi="Arial" w:cs="Arial"/>
                <w:sz w:val="22"/>
                <w:szCs w:val="22"/>
              </w:rPr>
              <w:t>e.</w:t>
            </w:r>
            <w:r w:rsidRPr="00F24862">
              <w:rPr>
                <w:rFonts w:ascii="Arial" w:hAnsi="Arial" w:cs="Arial"/>
                <w:sz w:val="22"/>
                <w:szCs w:val="22"/>
              </w:rPr>
              <w:tab/>
              <w:t>Nombre de la tarea, actividad, pr</w:t>
            </w:r>
            <w:r w:rsidR="005C0FAF">
              <w:rPr>
                <w:rFonts w:ascii="Arial" w:hAnsi="Arial" w:cs="Arial"/>
                <w:sz w:val="22"/>
                <w:szCs w:val="22"/>
              </w:rPr>
              <w:t>á</w:t>
            </w:r>
            <w:r w:rsidRPr="00F24862">
              <w:rPr>
                <w:rFonts w:ascii="Arial" w:hAnsi="Arial" w:cs="Arial"/>
                <w:sz w:val="22"/>
                <w:szCs w:val="22"/>
              </w:rPr>
              <w:t>ctica o investigación</w:t>
            </w:r>
          </w:p>
          <w:p w14:paraId="670F6E81" w14:textId="77777777" w:rsidR="000148FF" w:rsidRPr="00F24862" w:rsidRDefault="000148FF" w:rsidP="000148FF">
            <w:pPr>
              <w:pStyle w:val="Default"/>
              <w:spacing w:line="276" w:lineRule="auto"/>
              <w:ind w:left="720" w:hanging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24862">
              <w:rPr>
                <w:rFonts w:ascii="Arial" w:hAnsi="Arial" w:cs="Arial"/>
                <w:sz w:val="22"/>
                <w:szCs w:val="22"/>
              </w:rPr>
              <w:t>f.</w:t>
            </w:r>
            <w:r w:rsidRPr="00F24862">
              <w:rPr>
                <w:rFonts w:ascii="Arial" w:hAnsi="Arial" w:cs="Arial"/>
                <w:sz w:val="22"/>
                <w:szCs w:val="22"/>
              </w:rPr>
              <w:tab/>
              <w:t>Fecha de entrega centrada en la parte inferior</w:t>
            </w:r>
          </w:p>
          <w:p w14:paraId="560F4A04" w14:textId="77777777" w:rsidR="000148FF" w:rsidRPr="00F24862" w:rsidRDefault="000148FF" w:rsidP="000148FF">
            <w:pPr>
              <w:pStyle w:val="Default"/>
              <w:spacing w:line="276" w:lineRule="auto"/>
              <w:ind w:left="720" w:hanging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24862">
              <w:rPr>
                <w:rFonts w:ascii="Arial" w:hAnsi="Arial" w:cs="Arial"/>
                <w:sz w:val="22"/>
                <w:szCs w:val="22"/>
              </w:rPr>
              <w:t>3.</w:t>
            </w:r>
            <w:r w:rsidRPr="00F24862">
              <w:rPr>
                <w:rFonts w:ascii="Arial" w:hAnsi="Arial" w:cs="Arial"/>
                <w:sz w:val="22"/>
                <w:szCs w:val="22"/>
              </w:rPr>
              <w:tab/>
              <w:t>Interlineado a 1.5</w:t>
            </w:r>
          </w:p>
          <w:p w14:paraId="23975EA9" w14:textId="77777777" w:rsidR="000148FF" w:rsidRPr="00F24862" w:rsidRDefault="000148FF" w:rsidP="000148FF">
            <w:pPr>
              <w:pStyle w:val="Default"/>
              <w:spacing w:line="276" w:lineRule="auto"/>
              <w:ind w:left="720" w:hanging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24862">
              <w:rPr>
                <w:rFonts w:ascii="Arial" w:hAnsi="Arial" w:cs="Arial"/>
                <w:sz w:val="22"/>
                <w:szCs w:val="22"/>
              </w:rPr>
              <w:t>4.</w:t>
            </w:r>
            <w:r w:rsidRPr="00F24862">
              <w:rPr>
                <w:rFonts w:ascii="Arial" w:hAnsi="Arial" w:cs="Arial"/>
                <w:sz w:val="22"/>
                <w:szCs w:val="22"/>
              </w:rPr>
              <w:tab/>
              <w:t>Tipo de letra (Arial)</w:t>
            </w:r>
          </w:p>
          <w:p w14:paraId="01173FC2" w14:textId="77777777" w:rsidR="000148FF" w:rsidRPr="00F24862" w:rsidRDefault="000148FF" w:rsidP="000148FF">
            <w:pPr>
              <w:pStyle w:val="Default"/>
              <w:spacing w:line="276" w:lineRule="auto"/>
              <w:ind w:left="720" w:hanging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24862">
              <w:rPr>
                <w:rFonts w:ascii="Arial" w:hAnsi="Arial" w:cs="Arial"/>
                <w:sz w:val="22"/>
                <w:szCs w:val="22"/>
              </w:rPr>
              <w:t>5.</w:t>
            </w:r>
            <w:r w:rsidRPr="00F24862">
              <w:rPr>
                <w:rFonts w:ascii="Arial" w:hAnsi="Arial" w:cs="Arial"/>
                <w:sz w:val="22"/>
                <w:szCs w:val="22"/>
              </w:rPr>
              <w:tab/>
              <w:t>Tamaño del texto</w:t>
            </w:r>
          </w:p>
          <w:p w14:paraId="73F59817" w14:textId="77777777" w:rsidR="000148FF" w:rsidRPr="00F24862" w:rsidRDefault="000148FF" w:rsidP="000148FF">
            <w:pPr>
              <w:pStyle w:val="Default"/>
              <w:spacing w:line="276" w:lineRule="auto"/>
              <w:ind w:left="720" w:hanging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24862">
              <w:rPr>
                <w:rFonts w:ascii="Arial" w:hAnsi="Arial" w:cs="Arial"/>
                <w:sz w:val="22"/>
                <w:szCs w:val="22"/>
              </w:rPr>
              <w:t>a.</w:t>
            </w:r>
            <w:r w:rsidRPr="00F24862">
              <w:rPr>
                <w:rFonts w:ascii="Arial" w:hAnsi="Arial" w:cs="Arial"/>
                <w:sz w:val="22"/>
                <w:szCs w:val="22"/>
              </w:rPr>
              <w:tab/>
              <w:t>Títulos: 14 puntos, mayúsculas, negritas y centrado</w:t>
            </w:r>
          </w:p>
          <w:p w14:paraId="2FD8A76A" w14:textId="77777777" w:rsidR="000148FF" w:rsidRPr="00F24862" w:rsidRDefault="000148FF" w:rsidP="000148FF">
            <w:pPr>
              <w:pStyle w:val="Default"/>
              <w:spacing w:line="276" w:lineRule="auto"/>
              <w:ind w:left="720" w:hanging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24862">
              <w:rPr>
                <w:rFonts w:ascii="Arial" w:hAnsi="Arial" w:cs="Arial"/>
                <w:sz w:val="22"/>
                <w:szCs w:val="22"/>
              </w:rPr>
              <w:t>b.</w:t>
            </w:r>
            <w:r w:rsidRPr="00F24862">
              <w:rPr>
                <w:rFonts w:ascii="Arial" w:hAnsi="Arial" w:cs="Arial"/>
                <w:sz w:val="22"/>
                <w:szCs w:val="22"/>
              </w:rPr>
              <w:tab/>
              <w:t>Subtítulos: 12 puntos, en altas y bajas negritas y alineado a la izquierda</w:t>
            </w:r>
          </w:p>
          <w:p w14:paraId="259B52AB" w14:textId="77777777" w:rsidR="000148FF" w:rsidRPr="00F24862" w:rsidRDefault="000148FF" w:rsidP="000148FF">
            <w:pPr>
              <w:pStyle w:val="Default"/>
              <w:spacing w:line="276" w:lineRule="auto"/>
              <w:ind w:left="720" w:hanging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24862">
              <w:rPr>
                <w:rFonts w:ascii="Arial" w:hAnsi="Arial" w:cs="Arial"/>
                <w:sz w:val="22"/>
                <w:szCs w:val="22"/>
              </w:rPr>
              <w:t>6.</w:t>
            </w:r>
            <w:r w:rsidRPr="00F24862">
              <w:rPr>
                <w:rFonts w:ascii="Arial" w:hAnsi="Arial" w:cs="Arial"/>
                <w:sz w:val="22"/>
                <w:szCs w:val="22"/>
              </w:rPr>
              <w:tab/>
              <w:t>Paginación en la parte superior derecha</w:t>
            </w:r>
          </w:p>
          <w:p w14:paraId="52BF36B2" w14:textId="77777777" w:rsidR="000148FF" w:rsidRPr="00F24862" w:rsidRDefault="000148FF" w:rsidP="000148FF">
            <w:pPr>
              <w:pStyle w:val="Default"/>
              <w:spacing w:line="276" w:lineRule="auto"/>
              <w:ind w:left="720" w:hanging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24862">
              <w:rPr>
                <w:rFonts w:ascii="Arial" w:hAnsi="Arial" w:cs="Arial"/>
                <w:sz w:val="22"/>
                <w:szCs w:val="22"/>
              </w:rPr>
              <w:t>7.</w:t>
            </w:r>
            <w:r w:rsidRPr="00F24862">
              <w:rPr>
                <w:rFonts w:ascii="Arial" w:hAnsi="Arial" w:cs="Arial"/>
                <w:sz w:val="22"/>
                <w:szCs w:val="22"/>
              </w:rPr>
              <w:tab/>
              <w:t>Tamaño de letra 12 y texto justificado</w:t>
            </w:r>
          </w:p>
          <w:p w14:paraId="175DDC39" w14:textId="38CE76C8" w:rsidR="000148FF" w:rsidRPr="00B719F4" w:rsidRDefault="000148FF" w:rsidP="000C74E6">
            <w:pPr>
              <w:pStyle w:val="Default"/>
              <w:spacing w:line="276" w:lineRule="auto"/>
              <w:ind w:left="720" w:hanging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24862">
              <w:rPr>
                <w:rFonts w:ascii="Arial" w:hAnsi="Arial" w:cs="Arial"/>
                <w:sz w:val="22"/>
                <w:szCs w:val="22"/>
              </w:rPr>
              <w:t>8.</w:t>
            </w:r>
            <w:r w:rsidRPr="00F24862">
              <w:rPr>
                <w:rFonts w:ascii="Arial" w:hAnsi="Arial" w:cs="Arial"/>
                <w:sz w:val="22"/>
                <w:szCs w:val="22"/>
              </w:rPr>
              <w:tab/>
              <w:t xml:space="preserve">Referencias en estilo APA séptima edición, en orden alfabético, con sangría francesa y sin enumerar (mínimo 3 citas bibliográficas) </w:t>
            </w:r>
          </w:p>
          <w:p w14:paraId="2EE19632" w14:textId="70727862" w:rsidR="00A921C4" w:rsidRPr="002D4ECC" w:rsidRDefault="00A921C4" w:rsidP="00FB38AB">
            <w:pPr>
              <w:jc w:val="both"/>
              <w:rPr>
                <w:rFonts w:ascii="Verdana" w:eastAsia="Calibri" w:hAnsi="Verdana"/>
                <w:sz w:val="20"/>
                <w:szCs w:val="20"/>
                <w:lang w:val="es-MX"/>
              </w:rPr>
            </w:pPr>
          </w:p>
        </w:tc>
      </w:tr>
      <w:tr w:rsidR="00B915F6" w:rsidRPr="00B915F6" w14:paraId="27B5D9CF" w14:textId="77777777" w:rsidTr="00237263">
        <w:trPr>
          <w:jc w:val="center"/>
        </w:trPr>
        <w:tc>
          <w:tcPr>
            <w:tcW w:w="10684" w:type="dxa"/>
            <w:gridSpan w:val="2"/>
            <w:shd w:val="clear" w:color="auto" w:fill="auto"/>
          </w:tcPr>
          <w:p w14:paraId="36925AE5" w14:textId="77777777" w:rsidR="00207AFE" w:rsidRPr="00F9312B" w:rsidRDefault="00A921C4" w:rsidP="00207AFE">
            <w:pPr>
              <w:spacing w:line="276" w:lineRule="auto"/>
              <w:jc w:val="center"/>
              <w:rPr>
                <w:rFonts w:ascii="Verdana" w:eastAsia="Calibri" w:hAnsi="Verdana"/>
                <w:b/>
                <w:color w:val="530A31"/>
                <w:sz w:val="20"/>
                <w:szCs w:val="20"/>
                <w:lang w:val="es-MX"/>
              </w:rPr>
            </w:pPr>
            <w:r w:rsidRPr="00F9312B">
              <w:rPr>
                <w:rFonts w:ascii="Verdana" w:eastAsia="Calibri" w:hAnsi="Verdana"/>
                <w:b/>
                <w:color w:val="530A31"/>
                <w:sz w:val="20"/>
                <w:szCs w:val="20"/>
                <w:lang w:val="es-MX"/>
              </w:rPr>
              <w:t xml:space="preserve">Indicaciones de la actividad </w:t>
            </w:r>
          </w:p>
        </w:tc>
      </w:tr>
      <w:tr w:rsidR="00A921C4" w:rsidRPr="00BB7C71" w14:paraId="2CCD4F19" w14:textId="77777777" w:rsidTr="00237263">
        <w:trPr>
          <w:jc w:val="center"/>
        </w:trPr>
        <w:tc>
          <w:tcPr>
            <w:tcW w:w="10684" w:type="dxa"/>
            <w:gridSpan w:val="2"/>
            <w:shd w:val="clear" w:color="auto" w:fill="auto"/>
          </w:tcPr>
          <w:p w14:paraId="38824DEA" w14:textId="77777777" w:rsidR="001320AE" w:rsidRDefault="000148FF" w:rsidP="000148FF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Consulta los contenidos la unidad temá</w:t>
            </w:r>
            <w:r w:rsidR="00491652">
              <w:rPr>
                <w:rFonts w:ascii="Arial" w:hAnsi="Arial" w:cs="Arial"/>
                <w:sz w:val="22"/>
                <w:szCs w:val="22"/>
              </w:rPr>
              <w:t>tica 1</w:t>
            </w:r>
            <w:r w:rsidR="001320AE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162A0DC" w14:textId="323BBB04" w:rsidR="000148FF" w:rsidRDefault="000148FF" w:rsidP="001320AE">
            <w:pPr>
              <w:pStyle w:val="Prrafodelista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FC1D79C" w14:textId="36F593FE" w:rsidR="000148FF" w:rsidRDefault="000148FF" w:rsidP="000148FF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Realiza un mapa conceptual que contenga las funciones de la administración, la teoría clásica de la administración, teoría de las relaciones humanas</w:t>
            </w:r>
            <w:r w:rsidR="00491652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la teoría del enfoque de sistemas y</w:t>
            </w:r>
            <w:r w:rsidR="00491652">
              <w:rPr>
                <w:rFonts w:ascii="Arial" w:hAnsi="Arial" w:cs="Arial"/>
                <w:sz w:val="22"/>
                <w:szCs w:val="22"/>
              </w:rPr>
              <w:t xml:space="preserve"> teoría de la contingencia, con sus respectivas aplicaciones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450C66F" w14:textId="77777777" w:rsidR="001320AE" w:rsidRPr="001320AE" w:rsidRDefault="001320AE" w:rsidP="001320AE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14:paraId="2A7964A6" w14:textId="79F3CC17" w:rsidR="000148FF" w:rsidRDefault="000148FF" w:rsidP="000148FF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Los elementos de la actividad son:</w:t>
            </w:r>
          </w:p>
          <w:p w14:paraId="0E16FA24" w14:textId="77777777" w:rsidR="000148FF" w:rsidRPr="00424082" w:rsidRDefault="000148FF" w:rsidP="000148FF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24082">
              <w:rPr>
                <w:rFonts w:ascii="Arial" w:hAnsi="Arial" w:cs="Arial"/>
                <w:sz w:val="22"/>
                <w:szCs w:val="22"/>
              </w:rPr>
              <w:t>a.</w:t>
            </w:r>
            <w:r w:rsidRPr="00424082">
              <w:rPr>
                <w:rFonts w:ascii="Arial" w:hAnsi="Arial" w:cs="Arial"/>
                <w:sz w:val="22"/>
                <w:szCs w:val="22"/>
              </w:rPr>
              <w:tab/>
              <w:t>Archivo de Texto (Word)</w:t>
            </w:r>
          </w:p>
          <w:p w14:paraId="2286F5A5" w14:textId="77777777" w:rsidR="000148FF" w:rsidRPr="00424082" w:rsidRDefault="000148FF" w:rsidP="000148FF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24082">
              <w:rPr>
                <w:rFonts w:ascii="Arial" w:hAnsi="Arial" w:cs="Arial"/>
                <w:sz w:val="22"/>
                <w:szCs w:val="22"/>
              </w:rPr>
              <w:t>i.</w:t>
            </w:r>
            <w:r w:rsidRPr="00424082">
              <w:rPr>
                <w:rFonts w:ascii="Arial" w:hAnsi="Arial" w:cs="Arial"/>
                <w:sz w:val="22"/>
                <w:szCs w:val="22"/>
              </w:rPr>
              <w:tab/>
              <w:t>Carátula</w:t>
            </w:r>
          </w:p>
          <w:p w14:paraId="2E8A881E" w14:textId="77777777" w:rsidR="000148FF" w:rsidRPr="00424082" w:rsidRDefault="000148FF" w:rsidP="000148FF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24082">
              <w:rPr>
                <w:rFonts w:ascii="Arial" w:hAnsi="Arial" w:cs="Arial"/>
                <w:sz w:val="22"/>
                <w:szCs w:val="22"/>
              </w:rPr>
              <w:t>ii.</w:t>
            </w:r>
            <w:r w:rsidRPr="00424082">
              <w:rPr>
                <w:rFonts w:ascii="Arial" w:hAnsi="Arial" w:cs="Arial"/>
                <w:sz w:val="22"/>
                <w:szCs w:val="22"/>
              </w:rPr>
              <w:tab/>
              <w:t>Introducción</w:t>
            </w:r>
          </w:p>
          <w:p w14:paraId="1394C430" w14:textId="77777777" w:rsidR="000148FF" w:rsidRPr="00424082" w:rsidRDefault="000148FF" w:rsidP="000148FF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24082">
              <w:rPr>
                <w:rFonts w:ascii="Arial" w:hAnsi="Arial" w:cs="Arial"/>
                <w:sz w:val="22"/>
                <w:szCs w:val="22"/>
              </w:rPr>
              <w:t>iii.</w:t>
            </w:r>
            <w:r w:rsidRPr="00424082"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Mapa conceptual</w:t>
            </w:r>
          </w:p>
          <w:p w14:paraId="4D371E62" w14:textId="77777777" w:rsidR="000148FF" w:rsidRPr="00424082" w:rsidRDefault="000148FF" w:rsidP="000148FF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24082">
              <w:rPr>
                <w:rFonts w:ascii="Arial" w:hAnsi="Arial" w:cs="Arial"/>
                <w:sz w:val="22"/>
                <w:szCs w:val="22"/>
              </w:rPr>
              <w:t>iv.</w:t>
            </w:r>
            <w:r w:rsidRPr="00424082">
              <w:rPr>
                <w:rFonts w:ascii="Arial" w:hAnsi="Arial" w:cs="Arial"/>
                <w:sz w:val="22"/>
                <w:szCs w:val="22"/>
              </w:rPr>
              <w:tab/>
              <w:t>Conclusiones</w:t>
            </w:r>
          </w:p>
          <w:p w14:paraId="5695713D" w14:textId="77777777" w:rsidR="000148FF" w:rsidRPr="00424082" w:rsidRDefault="000148FF" w:rsidP="000148FF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24082">
              <w:rPr>
                <w:rFonts w:ascii="Arial" w:hAnsi="Arial" w:cs="Arial"/>
                <w:sz w:val="22"/>
                <w:szCs w:val="22"/>
              </w:rPr>
              <w:t>v.</w:t>
            </w:r>
            <w:r w:rsidRPr="00424082">
              <w:rPr>
                <w:rFonts w:ascii="Arial" w:hAnsi="Arial" w:cs="Arial"/>
                <w:sz w:val="22"/>
                <w:szCs w:val="22"/>
              </w:rPr>
              <w:tab/>
              <w:t>Referencias en formato APA</w:t>
            </w:r>
          </w:p>
          <w:p w14:paraId="648E5297" w14:textId="77777777" w:rsidR="00412373" w:rsidRDefault="00412373" w:rsidP="000148FF">
            <w:pPr>
              <w:pStyle w:val="Prrafodelista"/>
              <w:numPr>
                <w:ilvl w:val="0"/>
                <w:numId w:val="31"/>
              </w:numPr>
              <w:spacing w:line="276" w:lineRule="auto"/>
              <w:jc w:val="both"/>
              <w:rPr>
                <w:rFonts w:ascii="Arial" w:eastAsia="Calibri" w:hAnsi="Arial" w:cs="Arial"/>
                <w:sz w:val="20"/>
                <w:szCs w:val="20"/>
                <w:lang w:val="es-MX"/>
              </w:rPr>
            </w:pPr>
            <w:r w:rsidRPr="00491652">
              <w:rPr>
                <w:rFonts w:ascii="Arial" w:hAnsi="Arial" w:cs="Arial"/>
                <w:sz w:val="22"/>
                <w:szCs w:val="22"/>
              </w:rPr>
              <w:t>Verifica que el texto no tenga errores de gramática u ortografía</w:t>
            </w:r>
            <w:r w:rsidRPr="00491652">
              <w:rPr>
                <w:rFonts w:ascii="Arial" w:eastAsia="Calibri" w:hAnsi="Arial" w:cs="Arial"/>
                <w:sz w:val="20"/>
                <w:szCs w:val="20"/>
                <w:lang w:val="es-MX"/>
              </w:rPr>
              <w:t>.</w:t>
            </w:r>
          </w:p>
          <w:p w14:paraId="670B29CB" w14:textId="77777777" w:rsidR="001320AE" w:rsidRDefault="001320AE" w:rsidP="001320AE">
            <w:pPr>
              <w:pStyle w:val="Prrafodelista"/>
              <w:spacing w:line="276" w:lineRule="auto"/>
              <w:jc w:val="both"/>
              <w:rPr>
                <w:rFonts w:ascii="Arial" w:eastAsia="Calibri" w:hAnsi="Arial" w:cs="Arial"/>
                <w:sz w:val="20"/>
                <w:szCs w:val="20"/>
                <w:lang w:val="es-MX"/>
              </w:rPr>
            </w:pPr>
          </w:p>
          <w:p w14:paraId="14285B2B" w14:textId="2D111BA7" w:rsidR="00E20EC1" w:rsidRDefault="00412373" w:rsidP="000148FF">
            <w:pPr>
              <w:pStyle w:val="Prrafodelista"/>
              <w:numPr>
                <w:ilvl w:val="0"/>
                <w:numId w:val="31"/>
              </w:numPr>
              <w:spacing w:line="276" w:lineRule="auto"/>
              <w:jc w:val="both"/>
              <w:rPr>
                <w:rFonts w:ascii="Arial" w:eastAsia="Calibri" w:hAnsi="Arial" w:cs="Arial"/>
                <w:sz w:val="22"/>
                <w:szCs w:val="22"/>
                <w:lang w:val="es-MX"/>
              </w:rPr>
            </w:pPr>
            <w:r w:rsidRPr="00491652">
              <w:rPr>
                <w:rFonts w:ascii="Arial" w:eastAsia="Calibri" w:hAnsi="Arial" w:cs="Arial"/>
                <w:sz w:val="22"/>
                <w:szCs w:val="22"/>
                <w:lang w:val="es-MX"/>
              </w:rPr>
              <w:lastRenderedPageBreak/>
              <w:t xml:space="preserve">Nombra </w:t>
            </w:r>
            <w:r w:rsidR="002513D6" w:rsidRPr="00491652">
              <w:rPr>
                <w:rFonts w:ascii="Arial" w:eastAsia="Calibri" w:hAnsi="Arial" w:cs="Arial"/>
                <w:sz w:val="22"/>
                <w:szCs w:val="22"/>
                <w:lang w:val="es-MX"/>
              </w:rPr>
              <w:t>tu archivo con el siguiente formato</w:t>
            </w:r>
            <w:r w:rsidRPr="00491652">
              <w:rPr>
                <w:rFonts w:ascii="Arial" w:eastAsia="Calibri" w:hAnsi="Arial" w:cs="Arial"/>
                <w:sz w:val="22"/>
                <w:szCs w:val="22"/>
                <w:lang w:val="es-MX"/>
              </w:rPr>
              <w:t xml:space="preserve">: </w:t>
            </w:r>
            <w:r w:rsidR="003C2A14" w:rsidRPr="00491652">
              <w:rPr>
                <w:rFonts w:ascii="Arial" w:eastAsia="Calibri" w:hAnsi="Arial" w:cs="Arial"/>
                <w:b/>
                <w:sz w:val="22"/>
                <w:szCs w:val="22"/>
                <w:lang w:val="es-MX"/>
              </w:rPr>
              <w:t>FP_MATRÍCULA_U</w:t>
            </w:r>
            <w:r w:rsidR="000148FF" w:rsidRPr="00491652">
              <w:rPr>
                <w:rFonts w:ascii="Arial" w:eastAsia="Calibri" w:hAnsi="Arial" w:cs="Arial"/>
                <w:b/>
                <w:sz w:val="22"/>
                <w:szCs w:val="22"/>
                <w:lang w:val="es-MX"/>
              </w:rPr>
              <w:t>1</w:t>
            </w:r>
            <w:r w:rsidR="003C2A14" w:rsidRPr="00491652">
              <w:rPr>
                <w:rFonts w:ascii="Arial" w:eastAsia="Calibri" w:hAnsi="Arial" w:cs="Arial"/>
                <w:b/>
                <w:sz w:val="22"/>
                <w:szCs w:val="22"/>
                <w:lang w:val="es-MX"/>
              </w:rPr>
              <w:t>_A</w:t>
            </w:r>
            <w:r w:rsidR="000F0040" w:rsidRPr="00491652">
              <w:rPr>
                <w:rFonts w:ascii="Arial" w:eastAsia="Calibri" w:hAnsi="Arial" w:cs="Arial"/>
                <w:b/>
                <w:sz w:val="22"/>
                <w:szCs w:val="22"/>
                <w:lang w:val="es-MX"/>
              </w:rPr>
              <w:t>1</w:t>
            </w:r>
            <w:r w:rsidRPr="00491652">
              <w:rPr>
                <w:rFonts w:ascii="Arial" w:eastAsia="Calibri" w:hAnsi="Arial" w:cs="Arial"/>
                <w:b/>
                <w:sz w:val="22"/>
                <w:szCs w:val="22"/>
                <w:lang w:val="es-MX"/>
              </w:rPr>
              <w:t xml:space="preserve">, </w:t>
            </w:r>
            <w:r w:rsidR="004838C1" w:rsidRPr="00491652">
              <w:rPr>
                <w:rFonts w:ascii="Arial" w:eastAsia="Calibri" w:hAnsi="Arial" w:cs="Arial"/>
                <w:b/>
                <w:sz w:val="22"/>
                <w:szCs w:val="22"/>
                <w:lang w:val="es-MX"/>
              </w:rPr>
              <w:t xml:space="preserve">FP </w:t>
            </w:r>
            <w:r w:rsidR="004838C1" w:rsidRPr="00491652">
              <w:rPr>
                <w:rFonts w:ascii="Arial" w:eastAsia="Calibri" w:hAnsi="Arial" w:cs="Arial"/>
                <w:bCs/>
                <w:sz w:val="22"/>
                <w:szCs w:val="22"/>
                <w:lang w:val="es-MX"/>
              </w:rPr>
              <w:t>son las iniciales de la asignatura</w:t>
            </w:r>
            <w:r w:rsidR="00EA4006" w:rsidRPr="00491652">
              <w:rPr>
                <w:rFonts w:ascii="Arial" w:eastAsia="Calibri" w:hAnsi="Arial" w:cs="Arial"/>
                <w:bCs/>
                <w:sz w:val="22"/>
                <w:szCs w:val="22"/>
                <w:lang w:val="es-MX"/>
              </w:rPr>
              <w:t>;</w:t>
            </w:r>
            <w:r w:rsidRPr="00491652">
              <w:rPr>
                <w:rFonts w:ascii="Arial" w:eastAsia="Calibri" w:hAnsi="Arial" w:cs="Arial"/>
                <w:sz w:val="22"/>
                <w:szCs w:val="22"/>
                <w:lang w:val="es-MX"/>
              </w:rPr>
              <w:t xml:space="preserve"> </w:t>
            </w:r>
            <w:r w:rsidR="002513D6" w:rsidRPr="00491652">
              <w:rPr>
                <w:rFonts w:ascii="Arial" w:eastAsia="Calibri" w:hAnsi="Arial" w:cs="Arial"/>
                <w:b/>
                <w:bCs/>
                <w:sz w:val="22"/>
                <w:szCs w:val="22"/>
                <w:lang w:val="es-MX"/>
              </w:rPr>
              <w:t>MATRÍCULA</w:t>
            </w:r>
            <w:r w:rsidRPr="00491652">
              <w:rPr>
                <w:rFonts w:ascii="Arial" w:eastAsia="Calibri" w:hAnsi="Arial" w:cs="Arial"/>
                <w:sz w:val="22"/>
                <w:szCs w:val="22"/>
                <w:lang w:val="es-MX"/>
              </w:rPr>
              <w:t xml:space="preserve"> es el usuario que se te asignó para acceder a la plataforma</w:t>
            </w:r>
            <w:r w:rsidR="00EA4006" w:rsidRPr="00491652">
              <w:rPr>
                <w:rFonts w:ascii="Arial" w:eastAsia="Calibri" w:hAnsi="Arial" w:cs="Arial"/>
                <w:sz w:val="22"/>
                <w:szCs w:val="22"/>
                <w:lang w:val="es-MX"/>
              </w:rPr>
              <w:t>;</w:t>
            </w:r>
            <w:r w:rsidRPr="00491652">
              <w:rPr>
                <w:rFonts w:ascii="Arial" w:eastAsia="Calibri" w:hAnsi="Arial" w:cs="Arial"/>
                <w:sz w:val="22"/>
                <w:szCs w:val="22"/>
                <w:lang w:val="es-MX"/>
              </w:rPr>
              <w:t xml:space="preserve"> </w:t>
            </w:r>
            <w:r w:rsidR="00E20EC1" w:rsidRPr="00491652">
              <w:rPr>
                <w:rFonts w:ascii="Arial" w:eastAsia="Calibri" w:hAnsi="Arial" w:cs="Arial"/>
                <w:b/>
                <w:bCs/>
                <w:sz w:val="22"/>
                <w:szCs w:val="22"/>
                <w:lang w:val="es-MX"/>
              </w:rPr>
              <w:t>U</w:t>
            </w:r>
            <w:r w:rsidR="000148FF" w:rsidRPr="00491652">
              <w:rPr>
                <w:rFonts w:ascii="Arial" w:eastAsia="Calibri" w:hAnsi="Arial" w:cs="Arial"/>
                <w:b/>
                <w:bCs/>
                <w:sz w:val="22"/>
                <w:szCs w:val="22"/>
                <w:lang w:val="es-MX"/>
              </w:rPr>
              <w:t>1</w:t>
            </w:r>
            <w:r w:rsidR="00E20EC1" w:rsidRPr="00491652">
              <w:rPr>
                <w:rFonts w:ascii="Arial" w:eastAsia="Calibri" w:hAnsi="Arial" w:cs="Arial"/>
                <w:sz w:val="22"/>
                <w:szCs w:val="22"/>
                <w:lang w:val="es-MX"/>
              </w:rPr>
              <w:t xml:space="preserve"> es el número de la unidad y </w:t>
            </w:r>
            <w:r w:rsidR="00E20EC1" w:rsidRPr="00491652">
              <w:rPr>
                <w:rFonts w:ascii="Arial" w:eastAsia="Calibri" w:hAnsi="Arial" w:cs="Arial"/>
                <w:b/>
                <w:bCs/>
                <w:sz w:val="22"/>
                <w:szCs w:val="22"/>
                <w:lang w:val="es-MX"/>
              </w:rPr>
              <w:t>A</w:t>
            </w:r>
            <w:r w:rsidR="000F0040" w:rsidRPr="00491652">
              <w:rPr>
                <w:rFonts w:ascii="Arial" w:eastAsia="Calibri" w:hAnsi="Arial" w:cs="Arial"/>
                <w:b/>
                <w:bCs/>
                <w:sz w:val="22"/>
                <w:szCs w:val="22"/>
                <w:lang w:val="es-MX"/>
              </w:rPr>
              <w:t>1</w:t>
            </w:r>
            <w:r w:rsidR="00E20EC1" w:rsidRPr="00491652">
              <w:rPr>
                <w:rFonts w:ascii="Arial" w:eastAsia="Calibri" w:hAnsi="Arial" w:cs="Arial"/>
                <w:sz w:val="22"/>
                <w:szCs w:val="22"/>
                <w:lang w:val="es-MX"/>
              </w:rPr>
              <w:t xml:space="preserve"> son las iniciales y el número de la actividad de aprendizaje.</w:t>
            </w:r>
          </w:p>
          <w:p w14:paraId="5848FCE5" w14:textId="77777777" w:rsidR="001320AE" w:rsidRPr="001320AE" w:rsidRDefault="001320AE" w:rsidP="001320AE">
            <w:pPr>
              <w:pStyle w:val="Prrafodelista"/>
              <w:rPr>
                <w:rFonts w:ascii="Arial" w:eastAsia="Calibri" w:hAnsi="Arial" w:cs="Arial"/>
                <w:sz w:val="22"/>
                <w:szCs w:val="22"/>
                <w:lang w:val="es-MX"/>
              </w:rPr>
            </w:pPr>
          </w:p>
          <w:p w14:paraId="441E5B41" w14:textId="77777777" w:rsidR="00A921C4" w:rsidRPr="00491652" w:rsidRDefault="00E20EC1" w:rsidP="000148FF">
            <w:pPr>
              <w:pStyle w:val="Prrafodelista"/>
              <w:numPr>
                <w:ilvl w:val="0"/>
                <w:numId w:val="31"/>
              </w:numPr>
              <w:spacing w:line="276" w:lineRule="auto"/>
              <w:jc w:val="both"/>
              <w:rPr>
                <w:rFonts w:ascii="Arial" w:eastAsia="Calibri" w:hAnsi="Arial" w:cs="Arial"/>
                <w:sz w:val="22"/>
                <w:szCs w:val="22"/>
                <w:lang w:val="es-MX"/>
              </w:rPr>
            </w:pPr>
            <w:r w:rsidRPr="00491652">
              <w:rPr>
                <w:rFonts w:ascii="Arial" w:eastAsia="Calibri" w:hAnsi="Arial" w:cs="Arial"/>
                <w:sz w:val="22"/>
                <w:szCs w:val="22"/>
                <w:lang w:val="es-MX"/>
              </w:rPr>
              <w:t>A</w:t>
            </w:r>
            <w:r w:rsidR="00412373" w:rsidRPr="00491652">
              <w:rPr>
                <w:rFonts w:ascii="Arial" w:eastAsia="Calibri" w:hAnsi="Arial" w:cs="Arial"/>
                <w:sz w:val="22"/>
                <w:szCs w:val="22"/>
                <w:lang w:val="es-MX"/>
              </w:rPr>
              <w:t>djunta tu archivo en el apartado correspondiente de la plataforma</w:t>
            </w:r>
            <w:r w:rsidRPr="00491652">
              <w:rPr>
                <w:rFonts w:ascii="Arial" w:eastAsia="Calibri" w:hAnsi="Arial" w:cs="Arial"/>
                <w:sz w:val="22"/>
                <w:szCs w:val="22"/>
                <w:lang w:val="es-MX"/>
              </w:rPr>
              <w:t xml:space="preserve"> y</w:t>
            </w:r>
            <w:r w:rsidR="00412373" w:rsidRPr="00491652">
              <w:rPr>
                <w:rFonts w:ascii="Arial" w:eastAsia="Calibri" w:hAnsi="Arial" w:cs="Arial"/>
                <w:sz w:val="22"/>
                <w:szCs w:val="22"/>
                <w:lang w:val="es-MX"/>
              </w:rPr>
              <w:t xml:space="preserve"> espera retroalimentación de tu asesor o asesora.</w:t>
            </w:r>
          </w:p>
          <w:p w14:paraId="34E4E244" w14:textId="77777777" w:rsidR="00E20EC1" w:rsidRDefault="00E20EC1" w:rsidP="00E20EC1">
            <w:pPr>
              <w:spacing w:line="276" w:lineRule="auto"/>
              <w:ind w:left="360"/>
              <w:jc w:val="both"/>
              <w:rPr>
                <w:rFonts w:ascii="Verdana" w:eastAsia="Calibri" w:hAnsi="Verdana"/>
                <w:sz w:val="20"/>
                <w:szCs w:val="20"/>
                <w:lang w:val="es-MX"/>
              </w:rPr>
            </w:pPr>
          </w:p>
          <w:p w14:paraId="7C2495D7" w14:textId="77777777" w:rsidR="007A46A6" w:rsidRDefault="007A46A6" w:rsidP="00E20EC1">
            <w:pPr>
              <w:spacing w:line="276" w:lineRule="auto"/>
              <w:ind w:left="360"/>
              <w:jc w:val="both"/>
              <w:rPr>
                <w:rFonts w:ascii="Verdana" w:eastAsia="Calibri" w:hAnsi="Verdana"/>
                <w:sz w:val="20"/>
                <w:szCs w:val="20"/>
                <w:lang w:val="es-MX"/>
              </w:rPr>
            </w:pPr>
          </w:p>
          <w:p w14:paraId="566D7EFF" w14:textId="77777777" w:rsidR="007A46A6" w:rsidRDefault="007A46A6" w:rsidP="00E20EC1">
            <w:pPr>
              <w:spacing w:line="276" w:lineRule="auto"/>
              <w:ind w:left="360"/>
              <w:jc w:val="both"/>
              <w:rPr>
                <w:rFonts w:ascii="Verdana" w:eastAsia="Calibri" w:hAnsi="Verdana"/>
                <w:sz w:val="20"/>
                <w:szCs w:val="20"/>
                <w:lang w:val="es-MX"/>
              </w:rPr>
            </w:pPr>
          </w:p>
          <w:p w14:paraId="47AD599A" w14:textId="77777777" w:rsidR="007A46A6" w:rsidRDefault="007A46A6" w:rsidP="00E20EC1">
            <w:pPr>
              <w:spacing w:line="276" w:lineRule="auto"/>
              <w:ind w:left="360"/>
              <w:jc w:val="both"/>
              <w:rPr>
                <w:rFonts w:ascii="Verdana" w:eastAsia="Calibri" w:hAnsi="Verdana"/>
                <w:sz w:val="20"/>
                <w:szCs w:val="20"/>
                <w:lang w:val="es-MX"/>
              </w:rPr>
            </w:pPr>
          </w:p>
          <w:p w14:paraId="17E0F96B" w14:textId="04D98058" w:rsidR="007A46A6" w:rsidRPr="00E20EC1" w:rsidRDefault="007A46A6" w:rsidP="00E20EC1">
            <w:pPr>
              <w:spacing w:line="276" w:lineRule="auto"/>
              <w:ind w:left="360"/>
              <w:jc w:val="both"/>
              <w:rPr>
                <w:rFonts w:ascii="Verdana" w:eastAsia="Calibri" w:hAnsi="Verdana"/>
                <w:sz w:val="20"/>
                <w:szCs w:val="20"/>
                <w:lang w:val="es-MX"/>
              </w:rPr>
            </w:pPr>
          </w:p>
        </w:tc>
      </w:tr>
      <w:tr w:rsidR="00B915F6" w:rsidRPr="00B915F6" w14:paraId="141F6692" w14:textId="77777777" w:rsidTr="00237263">
        <w:trPr>
          <w:jc w:val="center"/>
        </w:trPr>
        <w:tc>
          <w:tcPr>
            <w:tcW w:w="10684" w:type="dxa"/>
            <w:gridSpan w:val="2"/>
            <w:shd w:val="clear" w:color="auto" w:fill="auto"/>
          </w:tcPr>
          <w:p w14:paraId="5B603007" w14:textId="77777777" w:rsidR="00A921C4" w:rsidRPr="00E20EC1" w:rsidRDefault="00A921C4" w:rsidP="00BB7C71">
            <w:pPr>
              <w:spacing w:line="276" w:lineRule="auto"/>
              <w:jc w:val="center"/>
              <w:rPr>
                <w:rFonts w:ascii="Verdana" w:eastAsia="Calibri" w:hAnsi="Verdana"/>
                <w:b/>
                <w:bCs/>
                <w:color w:val="530A31"/>
                <w:sz w:val="20"/>
                <w:szCs w:val="20"/>
                <w:lang w:val="es-MX"/>
              </w:rPr>
            </w:pPr>
            <w:r w:rsidRPr="00E20EC1">
              <w:rPr>
                <w:rFonts w:ascii="Verdana" w:eastAsia="Calibri" w:hAnsi="Verdana"/>
                <w:b/>
                <w:bCs/>
                <w:color w:val="530A31"/>
                <w:sz w:val="20"/>
                <w:szCs w:val="20"/>
                <w:lang w:val="es-MX"/>
              </w:rPr>
              <w:lastRenderedPageBreak/>
              <w:t xml:space="preserve">Material de apoyo </w:t>
            </w:r>
          </w:p>
        </w:tc>
      </w:tr>
      <w:tr w:rsidR="00B83D19" w:rsidRPr="000F0040" w14:paraId="646A2893" w14:textId="77777777" w:rsidTr="00237263">
        <w:trPr>
          <w:jc w:val="center"/>
        </w:trPr>
        <w:tc>
          <w:tcPr>
            <w:tcW w:w="10684" w:type="dxa"/>
            <w:gridSpan w:val="2"/>
            <w:shd w:val="clear" w:color="auto" w:fill="auto"/>
          </w:tcPr>
          <w:p w14:paraId="3267C536" w14:textId="77777777" w:rsidR="000148FF" w:rsidRDefault="000148FF" w:rsidP="001320AE">
            <w:pPr>
              <w:jc w:val="both"/>
              <w:rPr>
                <w:rFonts w:ascii="Arial" w:eastAsia="Arial" w:hAnsi="Arial" w:cs="Arial"/>
              </w:rPr>
            </w:pPr>
            <w:r w:rsidRPr="001320AE">
              <w:rPr>
                <w:rFonts w:ascii="Arial" w:eastAsia="Arial" w:hAnsi="Arial" w:cs="Arial"/>
              </w:rPr>
              <w:t xml:space="preserve">Larrarte, P. (2018). Fundamentos de Administración, Fundación Universitaria del Área Andina. Bogotá, septiembre de 2018, miembro de la red ILUMNO: </w:t>
            </w:r>
            <w:hyperlink r:id="rId8">
              <w:r w:rsidRPr="001320AE">
                <w:rPr>
                  <w:rStyle w:val="Hipervnculo"/>
                  <w:rFonts w:ascii="Arial" w:eastAsia="Arial" w:hAnsi="Arial" w:cs="Arial"/>
                </w:rPr>
                <w:t>https://core.ac.uk/download/pdf/326425223.pdf</w:t>
              </w:r>
            </w:hyperlink>
            <w:r w:rsidRPr="001320AE">
              <w:rPr>
                <w:rFonts w:ascii="Arial" w:eastAsia="Arial" w:hAnsi="Arial" w:cs="Arial"/>
              </w:rPr>
              <w:t xml:space="preserve"> </w:t>
            </w:r>
          </w:p>
          <w:p w14:paraId="2DFA54F6" w14:textId="77777777" w:rsidR="001320AE" w:rsidRDefault="001320AE" w:rsidP="001320AE">
            <w:pPr>
              <w:jc w:val="both"/>
            </w:pPr>
          </w:p>
          <w:p w14:paraId="5205757E" w14:textId="77777777" w:rsidR="000148FF" w:rsidRDefault="000148FF" w:rsidP="001320AE">
            <w:pPr>
              <w:jc w:val="both"/>
            </w:pPr>
            <w:r w:rsidRPr="001320AE">
              <w:rPr>
                <w:rFonts w:ascii="Arial" w:eastAsia="Arial" w:hAnsi="Arial" w:cs="Arial"/>
              </w:rPr>
              <w:t xml:space="preserve">Münch, L. (2014). Administración, gestión organizacional, enfoques y proceso administrativo segunda edición. Pearson educación: </w:t>
            </w:r>
            <w:hyperlink r:id="rId9">
              <w:r w:rsidRPr="001320AE">
                <w:rPr>
                  <w:rStyle w:val="Hipervnculo"/>
                  <w:rFonts w:ascii="Arial" w:eastAsia="Arial" w:hAnsi="Arial" w:cs="Arial"/>
                </w:rPr>
                <w:t>https://profesorailleanasilva.files.wordpress.com/2015/10/administracic3b3n-lourdes-munch-2a-edicic3b3n.pdf</w:t>
              </w:r>
            </w:hyperlink>
            <w:r w:rsidRPr="001320AE">
              <w:rPr>
                <w:rFonts w:ascii="Arial" w:eastAsia="Arial" w:hAnsi="Arial" w:cs="Arial"/>
              </w:rPr>
              <w:t xml:space="preserve"> </w:t>
            </w:r>
          </w:p>
          <w:p w14:paraId="1B96DC54" w14:textId="77777777" w:rsidR="00D44C52" w:rsidRDefault="00D44C52" w:rsidP="000F0040">
            <w:pPr>
              <w:spacing w:line="276" w:lineRule="auto"/>
              <w:jc w:val="both"/>
              <w:rPr>
                <w:rFonts w:ascii="Verdana" w:eastAsia="Calibri" w:hAnsi="Verdana"/>
                <w:sz w:val="20"/>
                <w:szCs w:val="20"/>
              </w:rPr>
            </w:pPr>
          </w:p>
          <w:p w14:paraId="058F32C6" w14:textId="77777777" w:rsidR="001320AE" w:rsidRDefault="001320AE" w:rsidP="001320AE">
            <w:pPr>
              <w:overflowPunct w:val="0"/>
              <w:rPr>
                <w:rFonts w:ascii="Arial" w:eastAsia="Calibri" w:hAnsi="Arial" w:cs="Arial"/>
                <w:b/>
                <w:bCs/>
                <w:color w:val="000000"/>
                <w:sz w:val="22"/>
                <w:szCs w:val="22"/>
              </w:rPr>
            </w:pPr>
            <w:r w:rsidRPr="00C26620">
              <w:rPr>
                <w:rFonts w:ascii="Arial" w:eastAsia="Calibri" w:hAnsi="Arial" w:cs="Arial"/>
                <w:b/>
                <w:bCs/>
                <w:color w:val="000000"/>
                <w:sz w:val="22"/>
                <w:szCs w:val="22"/>
              </w:rPr>
              <w:t>Recursos para elaborar Mapas Conceptuales</w:t>
            </w:r>
          </w:p>
          <w:p w14:paraId="739069E8" w14:textId="77777777" w:rsidR="001320AE" w:rsidRPr="00C26620" w:rsidRDefault="001320AE" w:rsidP="001320AE">
            <w:pPr>
              <w:overflowPunct w:val="0"/>
              <w:rPr>
                <w:rFonts w:ascii="Arial" w:hAnsi="Arial" w:cs="Arial"/>
                <w:sz w:val="22"/>
                <w:szCs w:val="22"/>
              </w:rPr>
            </w:pPr>
          </w:p>
          <w:p w14:paraId="619B8881" w14:textId="77777777" w:rsidR="001320AE" w:rsidRPr="00DF4D4F" w:rsidRDefault="004D4A74" w:rsidP="001320AE">
            <w:pPr>
              <w:overflowPunct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hyperlink r:id="rId10" w:history="1">
              <w:r w:rsidR="001320AE" w:rsidRPr="000902C6">
                <w:rPr>
                  <w:rStyle w:val="Hipervnculo"/>
                  <w:rFonts w:ascii="Arial" w:eastAsia="Calibri" w:hAnsi="Arial" w:cs="Arial"/>
                  <w:sz w:val="22"/>
                  <w:szCs w:val="22"/>
                </w:rPr>
                <w:t>https://www.goconqr.com/</w:t>
              </w:r>
            </w:hyperlink>
            <w:r w:rsidR="001320AE" w:rsidRPr="00DF4D4F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26D0AE02" w14:textId="77777777" w:rsidR="001320AE" w:rsidRPr="00DF4D4F" w:rsidRDefault="004D4A74" w:rsidP="001320AE">
            <w:pPr>
              <w:overflowPunct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hyperlink r:id="rId11" w:history="1">
              <w:r w:rsidR="001320AE" w:rsidRPr="000902C6">
                <w:rPr>
                  <w:rStyle w:val="Hipervnculo"/>
                  <w:rFonts w:ascii="Arial" w:eastAsia="Calibri" w:hAnsi="Arial" w:cs="Arial"/>
                  <w:sz w:val="22"/>
                  <w:szCs w:val="22"/>
                </w:rPr>
                <w:t>https://www.lucidchart.com</w:t>
              </w:r>
            </w:hyperlink>
          </w:p>
          <w:p w14:paraId="2EB040D8" w14:textId="77777777" w:rsidR="001320AE" w:rsidRPr="00C26620" w:rsidRDefault="004D4A74" w:rsidP="001320AE">
            <w:pPr>
              <w:overflowPunct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hyperlink r:id="rId12" w:history="1">
              <w:r w:rsidR="001320AE" w:rsidRPr="000902C6">
                <w:rPr>
                  <w:rStyle w:val="Hipervnculo"/>
                  <w:rFonts w:ascii="Arial" w:eastAsia="Calibri" w:hAnsi="Arial" w:cs="Arial"/>
                  <w:sz w:val="22"/>
                  <w:szCs w:val="22"/>
                </w:rPr>
                <w:t>https://www.canva.com/es_419/</w:t>
              </w:r>
            </w:hyperlink>
          </w:p>
          <w:p w14:paraId="3AB46833" w14:textId="77777777" w:rsidR="001320AE" w:rsidRPr="00C26620" w:rsidRDefault="004D4A74" w:rsidP="001320AE">
            <w:pPr>
              <w:overflowPunct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hyperlink r:id="rId13" w:history="1">
              <w:r w:rsidR="001320AE" w:rsidRPr="000902C6">
                <w:rPr>
                  <w:rStyle w:val="Hipervnculo"/>
                  <w:rFonts w:ascii="Arial" w:eastAsia="Calibri" w:hAnsi="Arial" w:cs="Arial"/>
                  <w:sz w:val="22"/>
                  <w:szCs w:val="22"/>
                </w:rPr>
                <w:t>https://genial.ly/es/</w:t>
              </w:r>
            </w:hyperlink>
          </w:p>
          <w:p w14:paraId="360E3C2D" w14:textId="77777777" w:rsidR="001320AE" w:rsidRDefault="001320AE" w:rsidP="001320AE">
            <w:pPr>
              <w:overflowPunct w:val="0"/>
              <w:spacing w:line="276" w:lineRule="auto"/>
              <w:ind w:left="720" w:hanging="720"/>
              <w:rPr>
                <w:rFonts w:ascii="Arial" w:eastAsiaTheme="minorHAnsi" w:hAnsi="Arial" w:cs="Arial"/>
                <w:sz w:val="22"/>
                <w:szCs w:val="22"/>
                <w:lang w:val="es-MX"/>
              </w:rPr>
            </w:pPr>
          </w:p>
          <w:p w14:paraId="5B276768" w14:textId="77777777" w:rsidR="001320AE" w:rsidRDefault="001320AE" w:rsidP="001320AE">
            <w:pPr>
              <w:pStyle w:val="NormalWeb"/>
              <w:tabs>
                <w:tab w:val="center" w:pos="4419"/>
                <w:tab w:val="right" w:pos="8838"/>
              </w:tabs>
              <w:spacing w:line="276" w:lineRule="auto"/>
              <w:ind w:left="720" w:hanging="720"/>
              <w:rPr>
                <w:rStyle w:val="nfasis"/>
                <w:rFonts w:ascii="Arial" w:hAnsi="Arial" w:cs="Arial"/>
                <w:i w:val="0"/>
                <w:iCs w:val="0"/>
                <w:color w:val="000000" w:themeColor="text1"/>
                <w:sz w:val="22"/>
                <w:szCs w:val="22"/>
                <w:lang w:val="es-ES"/>
              </w:rPr>
            </w:pPr>
            <w:r w:rsidRPr="003836E2">
              <w:rPr>
                <w:rStyle w:val="nfasis"/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Bosquez, M. (2020). Mapas conceptuales con GoConqr – Tutorial. [Videoclip] GoConqr: </w:t>
            </w:r>
            <w:hyperlink r:id="rId14" w:history="1">
              <w:r w:rsidRPr="006A77A1">
                <w:rPr>
                  <w:rStyle w:val="Hipervnculo"/>
                  <w:rFonts w:ascii="Arial" w:hAnsi="Arial" w:cs="Arial"/>
                  <w:sz w:val="22"/>
                  <w:szCs w:val="22"/>
                  <w:lang w:val="es-ES"/>
                </w:rPr>
                <w:t>https://www.goconqr.com/c/80119/course_modules/123345-mapas-conceptuales-con-goconqr---tutorial#</w:t>
              </w:r>
            </w:hyperlink>
          </w:p>
          <w:p w14:paraId="6B7E3953" w14:textId="11B6F18D" w:rsidR="001320AE" w:rsidRPr="000148FF" w:rsidRDefault="001320AE" w:rsidP="001320AE">
            <w:pPr>
              <w:spacing w:line="276" w:lineRule="auto"/>
              <w:jc w:val="both"/>
              <w:rPr>
                <w:rFonts w:ascii="Verdana" w:eastAsia="Calibri" w:hAnsi="Verdana"/>
                <w:sz w:val="20"/>
                <w:szCs w:val="20"/>
              </w:rPr>
            </w:pPr>
            <w:r w:rsidRPr="0076375A">
              <w:rPr>
                <w:rStyle w:val="nfasis"/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UNIR</w:t>
            </w:r>
            <w:r w:rsidRPr="0076375A">
              <w:rPr>
                <w:rFonts w:ascii="Arial" w:hAnsi="Arial" w:cs="Arial"/>
                <w:sz w:val="22"/>
                <w:szCs w:val="22"/>
              </w:rPr>
              <w:t xml:space="preserve">-La Universidad de Internet (2017). Cómo hacer un mapa conceptual [Video]. YouTube.     </w:t>
            </w:r>
            <w:hyperlink r:id="rId15" w:history="1">
              <w:r w:rsidRPr="0076375A">
                <w:rPr>
                  <w:rStyle w:val="Hipervnculo"/>
                  <w:rFonts w:ascii="Arial" w:hAnsi="Arial" w:cs="Arial"/>
                  <w:sz w:val="22"/>
                  <w:szCs w:val="22"/>
                  <w:lang w:val="es-ES"/>
                </w:rPr>
                <w:t>https://www.youtube.com/watch?v=n2UfP6dGOaw</w:t>
              </w:r>
            </w:hyperlink>
          </w:p>
        </w:tc>
      </w:tr>
    </w:tbl>
    <w:p w14:paraId="57A38051" w14:textId="77777777" w:rsidR="00BB7605" w:rsidRPr="000148FF" w:rsidRDefault="00BB7605" w:rsidP="004673F7">
      <w:pPr>
        <w:rPr>
          <w:rFonts w:ascii="Frutiger LT Std 45 Light" w:hAnsi="Frutiger LT Std 45 Light"/>
          <w:b/>
          <w:sz w:val="22"/>
          <w:szCs w:val="22"/>
          <w:lang w:val="es-MX"/>
        </w:rPr>
      </w:pPr>
    </w:p>
    <w:p w14:paraId="42713203" w14:textId="77777777" w:rsidR="007A46A6" w:rsidRPr="000148FF" w:rsidRDefault="007A46A6" w:rsidP="004673F7">
      <w:pPr>
        <w:rPr>
          <w:rFonts w:ascii="Frutiger LT Std 45 Light" w:hAnsi="Frutiger LT Std 45 Light"/>
          <w:b/>
          <w:sz w:val="22"/>
          <w:szCs w:val="22"/>
          <w:lang w:val="es-MX"/>
        </w:rPr>
      </w:pPr>
    </w:p>
    <w:p w14:paraId="75843E32" w14:textId="77777777" w:rsidR="007A46A6" w:rsidRDefault="007A46A6" w:rsidP="004673F7">
      <w:pPr>
        <w:rPr>
          <w:rFonts w:ascii="Frutiger LT Std 45 Light" w:hAnsi="Frutiger LT Std 45 Light"/>
          <w:b/>
          <w:sz w:val="22"/>
          <w:szCs w:val="22"/>
        </w:rPr>
      </w:pPr>
    </w:p>
    <w:p w14:paraId="239F2A20" w14:textId="77777777" w:rsidR="007A46A6" w:rsidRDefault="007A46A6" w:rsidP="004673F7">
      <w:pPr>
        <w:rPr>
          <w:rFonts w:ascii="Frutiger LT Std 45 Light" w:hAnsi="Frutiger LT Std 45 Light"/>
          <w:b/>
          <w:sz w:val="22"/>
          <w:szCs w:val="22"/>
        </w:rPr>
      </w:pPr>
    </w:p>
    <w:p w14:paraId="592E94E4" w14:textId="77777777" w:rsidR="007A46A6" w:rsidRDefault="007A46A6" w:rsidP="004673F7">
      <w:pPr>
        <w:rPr>
          <w:rFonts w:ascii="Frutiger LT Std 45 Light" w:hAnsi="Frutiger LT Std 45 Light"/>
          <w:b/>
          <w:sz w:val="22"/>
          <w:szCs w:val="22"/>
        </w:rPr>
      </w:pPr>
    </w:p>
    <w:p w14:paraId="4E4C6FE4" w14:textId="77777777" w:rsidR="007A46A6" w:rsidRDefault="007A46A6" w:rsidP="004673F7">
      <w:pPr>
        <w:rPr>
          <w:rFonts w:ascii="Frutiger LT Std 45 Light" w:hAnsi="Frutiger LT Std 45 Light"/>
          <w:b/>
          <w:sz w:val="22"/>
          <w:szCs w:val="22"/>
        </w:rPr>
      </w:pPr>
    </w:p>
    <w:p w14:paraId="03513D8D" w14:textId="77777777" w:rsidR="007A46A6" w:rsidRDefault="007A46A6" w:rsidP="004673F7">
      <w:pPr>
        <w:rPr>
          <w:rFonts w:ascii="Frutiger LT Std 45 Light" w:hAnsi="Frutiger LT Std 45 Light"/>
          <w:b/>
          <w:sz w:val="22"/>
          <w:szCs w:val="22"/>
        </w:rPr>
      </w:pPr>
    </w:p>
    <w:p w14:paraId="11C1A477" w14:textId="77777777" w:rsidR="007A46A6" w:rsidRDefault="007A46A6" w:rsidP="004673F7">
      <w:pPr>
        <w:rPr>
          <w:rFonts w:ascii="Frutiger LT Std 45 Light" w:hAnsi="Frutiger LT Std 45 Light"/>
          <w:b/>
          <w:sz w:val="22"/>
          <w:szCs w:val="22"/>
        </w:rPr>
      </w:pPr>
    </w:p>
    <w:p w14:paraId="43645CB5" w14:textId="77777777" w:rsidR="007A46A6" w:rsidRDefault="007A46A6" w:rsidP="004673F7">
      <w:pPr>
        <w:rPr>
          <w:rFonts w:ascii="Frutiger LT Std 45 Light" w:hAnsi="Frutiger LT Std 45 Light"/>
          <w:b/>
          <w:sz w:val="22"/>
          <w:szCs w:val="22"/>
        </w:rPr>
      </w:pPr>
    </w:p>
    <w:p w14:paraId="0C407670" w14:textId="77777777" w:rsidR="007A46A6" w:rsidRDefault="007A46A6" w:rsidP="004673F7">
      <w:pPr>
        <w:rPr>
          <w:rFonts w:ascii="Frutiger LT Std 45 Light" w:hAnsi="Frutiger LT Std 45 Light"/>
          <w:b/>
          <w:sz w:val="22"/>
          <w:szCs w:val="22"/>
        </w:rPr>
      </w:pPr>
    </w:p>
    <w:p w14:paraId="7CF1E896" w14:textId="77777777" w:rsidR="00FE6A04" w:rsidRDefault="00FE6A04" w:rsidP="004673F7">
      <w:pPr>
        <w:rPr>
          <w:rFonts w:ascii="Frutiger LT Std 45 Light" w:hAnsi="Frutiger LT Std 45 Light"/>
          <w:b/>
          <w:sz w:val="22"/>
          <w:szCs w:val="22"/>
        </w:rPr>
        <w:sectPr w:rsidR="00FE6A04" w:rsidSect="004673F7">
          <w:headerReference w:type="default" r:id="rId16"/>
          <w:footerReference w:type="default" r:id="rId17"/>
          <w:pgSz w:w="12240" w:h="15840"/>
          <w:pgMar w:top="992" w:right="1797" w:bottom="1440" w:left="1276" w:header="709" w:footer="709" w:gutter="0"/>
          <w:cols w:space="708"/>
          <w:docGrid w:linePitch="360"/>
        </w:sectPr>
      </w:pPr>
    </w:p>
    <w:p w14:paraId="54813843" w14:textId="63331D18" w:rsidR="00BB7605" w:rsidRPr="00E51023" w:rsidRDefault="00FF20F3" w:rsidP="00D74762">
      <w:pPr>
        <w:spacing w:line="276" w:lineRule="auto"/>
        <w:jc w:val="right"/>
        <w:rPr>
          <w:rFonts w:ascii="Verdana" w:eastAsia="Calibri" w:hAnsi="Verdana"/>
          <w:b/>
          <w:color w:val="530A31"/>
          <w:sz w:val="22"/>
          <w:szCs w:val="22"/>
          <w:lang w:val="es-MX"/>
        </w:rPr>
      </w:pPr>
      <w:r w:rsidRPr="00E51023">
        <w:rPr>
          <w:rFonts w:ascii="Verdana" w:eastAsia="Calibri" w:hAnsi="Verdana"/>
          <w:b/>
          <w:color w:val="530A31"/>
          <w:sz w:val="22"/>
          <w:szCs w:val="22"/>
          <w:lang w:val="es-MX"/>
        </w:rPr>
        <w:lastRenderedPageBreak/>
        <w:t>RÚBRICA DE EVALUACIÓN</w:t>
      </w:r>
      <w:r w:rsidR="00BD3AC3" w:rsidRPr="00E51023">
        <w:rPr>
          <w:rFonts w:ascii="Verdana" w:eastAsia="Calibri" w:hAnsi="Verdana"/>
          <w:b/>
          <w:color w:val="530A31"/>
          <w:sz w:val="22"/>
          <w:szCs w:val="22"/>
          <w:lang w:val="es-MX"/>
        </w:rPr>
        <w:t xml:space="preserve"> </w:t>
      </w:r>
    </w:p>
    <w:p w14:paraId="3AF0158F" w14:textId="7AE2CE0B" w:rsidR="00887FAF" w:rsidRPr="00E51023" w:rsidRDefault="000148FF" w:rsidP="00E51023">
      <w:pPr>
        <w:spacing w:line="276" w:lineRule="auto"/>
        <w:jc w:val="center"/>
        <w:rPr>
          <w:rFonts w:ascii="Verdana" w:eastAsia="Calibri" w:hAnsi="Verdana"/>
          <w:b/>
          <w:color w:val="530A31"/>
          <w:sz w:val="22"/>
          <w:szCs w:val="22"/>
          <w:lang w:val="es-MX"/>
        </w:rPr>
      </w:pPr>
      <w:r>
        <w:rPr>
          <w:rFonts w:ascii="Verdana" w:eastAsia="Calibri" w:hAnsi="Verdana"/>
          <w:b/>
          <w:color w:val="530A31"/>
          <w:sz w:val="22"/>
          <w:szCs w:val="22"/>
          <w:lang w:val="es-MX"/>
        </w:rPr>
        <w:t>MAPA CONCEPTUAL</w:t>
      </w:r>
    </w:p>
    <w:tbl>
      <w:tblPr>
        <w:tblW w:w="13031" w:type="dxa"/>
        <w:tblBorders>
          <w:top w:val="double" w:sz="4" w:space="0" w:color="2F5496" w:themeColor="accent5" w:themeShade="BF"/>
          <w:left w:val="double" w:sz="4" w:space="0" w:color="2F5496" w:themeColor="accent5" w:themeShade="BF"/>
          <w:bottom w:val="double" w:sz="4" w:space="0" w:color="2F5496" w:themeColor="accent5" w:themeShade="BF"/>
          <w:right w:val="double" w:sz="4" w:space="0" w:color="2F5496" w:themeColor="accent5" w:themeShade="BF"/>
          <w:insideH w:val="double" w:sz="4" w:space="0" w:color="2F5496" w:themeColor="accent5" w:themeShade="BF"/>
          <w:insideV w:val="double" w:sz="4" w:space="0" w:color="2F5496" w:themeColor="accent5" w:themeShade="BF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72"/>
        <w:gridCol w:w="849"/>
        <w:gridCol w:w="2667"/>
        <w:gridCol w:w="2835"/>
        <w:gridCol w:w="2552"/>
        <w:gridCol w:w="2556"/>
      </w:tblGrid>
      <w:tr w:rsidR="00CF21FF" w:rsidRPr="00A8697F" w14:paraId="47231E57" w14:textId="77777777" w:rsidTr="00DE52C4">
        <w:trPr>
          <w:trHeight w:val="339"/>
        </w:trPr>
        <w:tc>
          <w:tcPr>
            <w:tcW w:w="1572" w:type="dxa"/>
            <w:vMerge w:val="restart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14:paraId="36863BE7" w14:textId="77777777" w:rsidR="00CF21FF" w:rsidRPr="00A8697F" w:rsidRDefault="00CF21FF" w:rsidP="00CF21F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8697F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  <w:p w14:paraId="56B4DBAB" w14:textId="3F0E4C4B" w:rsidR="00CF21FF" w:rsidRPr="00A8697F" w:rsidRDefault="00CF21FF" w:rsidP="004D4A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8697F">
              <w:rPr>
                <w:rFonts w:ascii="Arial" w:hAnsi="Arial" w:cs="Arial"/>
                <w:b/>
                <w:bCs/>
                <w:sz w:val="20"/>
                <w:szCs w:val="20"/>
              </w:rPr>
              <w:t>Indicador</w:t>
            </w:r>
          </w:p>
        </w:tc>
        <w:tc>
          <w:tcPr>
            <w:tcW w:w="849" w:type="dxa"/>
            <w:vMerge w:val="restart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14:paraId="75E39EAA" w14:textId="77777777" w:rsidR="00CF21FF" w:rsidRPr="00A8697F" w:rsidRDefault="00CF21FF" w:rsidP="00CF21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  <w:p w14:paraId="735C0549" w14:textId="5B30B02D" w:rsidR="00CF21FF" w:rsidRPr="00A8697F" w:rsidRDefault="00CF21FF" w:rsidP="00CF21F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8697F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Valor</w:t>
            </w:r>
          </w:p>
        </w:tc>
        <w:tc>
          <w:tcPr>
            <w:tcW w:w="10610" w:type="dxa"/>
            <w:gridSpan w:val="4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14:paraId="2C43BD61" w14:textId="77777777" w:rsidR="00CF21FF" w:rsidRPr="00A8697F" w:rsidRDefault="00CF21FF" w:rsidP="00CF21F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8697F">
              <w:rPr>
                <w:rFonts w:ascii="Arial" w:hAnsi="Arial" w:cs="Arial"/>
                <w:b/>
                <w:bCs/>
                <w:sz w:val="20"/>
                <w:szCs w:val="20"/>
              </w:rPr>
              <w:t>Nivel de desempeño</w:t>
            </w:r>
          </w:p>
        </w:tc>
      </w:tr>
      <w:tr w:rsidR="00CF21FF" w:rsidRPr="00A8697F" w14:paraId="66754C80" w14:textId="77777777" w:rsidTr="00DE52C4">
        <w:trPr>
          <w:trHeight w:val="315"/>
        </w:trPr>
        <w:tc>
          <w:tcPr>
            <w:tcW w:w="1572" w:type="dxa"/>
            <w:vMerge/>
            <w:shd w:val="clear" w:color="auto" w:fill="auto"/>
            <w:vAlign w:val="center"/>
            <w:hideMark/>
          </w:tcPr>
          <w:p w14:paraId="294FCA58" w14:textId="77777777" w:rsidR="00CF21FF" w:rsidRPr="00A8697F" w:rsidRDefault="00CF21FF" w:rsidP="00CF21F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49" w:type="dxa"/>
            <w:vMerge/>
            <w:shd w:val="clear" w:color="auto" w:fill="auto"/>
            <w:vAlign w:val="center"/>
            <w:hideMark/>
          </w:tcPr>
          <w:p w14:paraId="75126A88" w14:textId="77777777" w:rsidR="00CF21FF" w:rsidRPr="00A8697F" w:rsidRDefault="00CF21FF" w:rsidP="00CF21F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667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14:paraId="5E8DD811" w14:textId="16E7C094" w:rsidR="00CF21FF" w:rsidRPr="00A8697F" w:rsidRDefault="00CF21FF" w:rsidP="00CF21F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869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Eficiente </w:t>
            </w:r>
            <w:r w:rsidR="000148FF" w:rsidRPr="00A8697F">
              <w:rPr>
                <w:rFonts w:ascii="Arial" w:hAnsi="Arial" w:cs="Arial"/>
                <w:b/>
                <w:bCs/>
                <w:sz w:val="20"/>
                <w:szCs w:val="20"/>
              </w:rPr>
              <w:t>(10)</w:t>
            </w:r>
          </w:p>
        </w:tc>
        <w:tc>
          <w:tcPr>
            <w:tcW w:w="2835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14:paraId="02A6FD57" w14:textId="77777777" w:rsidR="00CF21FF" w:rsidRPr="00A8697F" w:rsidRDefault="00CF21FF" w:rsidP="00CF21F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8697F">
              <w:rPr>
                <w:rFonts w:ascii="Arial" w:hAnsi="Arial" w:cs="Arial"/>
                <w:b/>
                <w:bCs/>
                <w:sz w:val="20"/>
                <w:szCs w:val="20"/>
              </w:rPr>
              <w:t>Bueno (8)</w:t>
            </w:r>
          </w:p>
        </w:tc>
        <w:tc>
          <w:tcPr>
            <w:tcW w:w="2552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14:paraId="5B519B11" w14:textId="77777777" w:rsidR="00CF21FF" w:rsidRPr="00A8697F" w:rsidRDefault="00CF21FF" w:rsidP="00CF21F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8697F">
              <w:rPr>
                <w:rFonts w:ascii="Arial" w:hAnsi="Arial" w:cs="Arial"/>
                <w:b/>
                <w:bCs/>
                <w:sz w:val="20"/>
                <w:szCs w:val="20"/>
              </w:rPr>
              <w:t>Regular (5)</w:t>
            </w:r>
          </w:p>
        </w:tc>
        <w:tc>
          <w:tcPr>
            <w:tcW w:w="2556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14:paraId="64B6B850" w14:textId="77777777" w:rsidR="00CF21FF" w:rsidRPr="00A8697F" w:rsidRDefault="00CF21FF" w:rsidP="00CF21F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8697F">
              <w:rPr>
                <w:rFonts w:ascii="Arial" w:hAnsi="Arial" w:cs="Arial"/>
                <w:b/>
                <w:bCs/>
                <w:sz w:val="20"/>
                <w:szCs w:val="20"/>
              </w:rPr>
              <w:t>Carece (0)</w:t>
            </w:r>
          </w:p>
        </w:tc>
      </w:tr>
      <w:tr w:rsidR="000148FF" w:rsidRPr="00A8697F" w14:paraId="67DEC26B" w14:textId="77777777" w:rsidTr="00DE52C4">
        <w:trPr>
          <w:trHeight w:val="1173"/>
        </w:trPr>
        <w:tc>
          <w:tcPr>
            <w:tcW w:w="1572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14:paraId="3D04AA09" w14:textId="11C73CE4" w:rsidR="000148FF" w:rsidRPr="00A8697F" w:rsidRDefault="00A8697F" w:rsidP="000148F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8697F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Conocimientos presentados 30%</w:t>
            </w:r>
          </w:p>
        </w:tc>
        <w:tc>
          <w:tcPr>
            <w:tcW w:w="849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14:paraId="76FBE572" w14:textId="4A3541A7" w:rsidR="000148FF" w:rsidRPr="00A8697F" w:rsidRDefault="000148FF" w:rsidP="000148F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8697F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3</w:t>
            </w:r>
            <w:r w:rsidR="00A8697F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.0</w:t>
            </w:r>
          </w:p>
        </w:tc>
        <w:tc>
          <w:tcPr>
            <w:tcW w:w="2667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14:paraId="575D3DD7" w14:textId="77777777" w:rsidR="000148FF" w:rsidRPr="00DE52C4" w:rsidRDefault="000148FF" w:rsidP="00A8697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E52C4">
              <w:rPr>
                <w:rFonts w:ascii="Arial" w:hAnsi="Arial" w:cs="Arial"/>
                <w:sz w:val="18"/>
                <w:szCs w:val="18"/>
              </w:rPr>
              <w:t>En el mapa se identifican las ideas principales del texto y la relación que establece entre éstas permite explicar el tema.</w:t>
            </w:r>
          </w:p>
          <w:p w14:paraId="2A0538C9" w14:textId="2B34B2CC" w:rsidR="000148FF" w:rsidRPr="00DE52C4" w:rsidRDefault="000148FF" w:rsidP="000148FF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DE52C4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r w:rsidR="00A8697F" w:rsidRPr="00DE52C4">
              <w:rPr>
                <w:rFonts w:ascii="Arial" w:hAnsi="Arial" w:cs="Arial"/>
                <w:b/>
                <w:bCs/>
                <w:sz w:val="18"/>
                <w:szCs w:val="18"/>
              </w:rPr>
              <w:t>.0</w:t>
            </w:r>
          </w:p>
        </w:tc>
        <w:tc>
          <w:tcPr>
            <w:tcW w:w="2835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14:paraId="1E25D2A3" w14:textId="77777777" w:rsidR="000148FF" w:rsidRPr="00DE52C4" w:rsidRDefault="000148FF" w:rsidP="00A8697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E52C4">
              <w:rPr>
                <w:rFonts w:ascii="Arial" w:hAnsi="Arial" w:cs="Arial"/>
                <w:sz w:val="18"/>
                <w:szCs w:val="18"/>
              </w:rPr>
              <w:t>En el mapa se identifican las ideas principales del texto, pero su relación es confusa y no logra explicar el tema.</w:t>
            </w:r>
          </w:p>
          <w:p w14:paraId="2C0E812C" w14:textId="28A8D0F5" w:rsidR="000148FF" w:rsidRPr="00DE52C4" w:rsidRDefault="000148FF" w:rsidP="00A8697F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E52C4">
              <w:rPr>
                <w:rFonts w:ascii="Arial" w:hAnsi="Arial" w:cs="Arial"/>
                <w:b/>
                <w:bCs/>
                <w:sz w:val="18"/>
                <w:szCs w:val="18"/>
              </w:rPr>
              <w:t>2.</w:t>
            </w:r>
            <w:r w:rsidR="00A8697F" w:rsidRPr="00DE52C4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  <w:p w14:paraId="25604AA4" w14:textId="56D7CD44" w:rsidR="000148FF" w:rsidRPr="00DE52C4" w:rsidRDefault="000148FF" w:rsidP="000148FF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2552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14:paraId="437E332D" w14:textId="77777777" w:rsidR="000148FF" w:rsidRPr="00DE52C4" w:rsidRDefault="000148FF" w:rsidP="00A8697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E52C4">
              <w:rPr>
                <w:rFonts w:ascii="Arial" w:hAnsi="Arial" w:cs="Arial"/>
                <w:sz w:val="18"/>
                <w:szCs w:val="18"/>
              </w:rPr>
              <w:t>En el mapa se identifican algunas de las ideas principales, pero confunde el tema.</w:t>
            </w:r>
          </w:p>
          <w:p w14:paraId="5B7E160B" w14:textId="77777777" w:rsidR="000148FF" w:rsidRPr="00DE52C4" w:rsidRDefault="000148FF" w:rsidP="00A869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E52C4">
              <w:rPr>
                <w:rFonts w:ascii="Arial" w:hAnsi="Arial" w:cs="Arial"/>
                <w:b/>
                <w:bCs/>
                <w:sz w:val="18"/>
                <w:szCs w:val="18"/>
              </w:rPr>
              <w:t>1.5</w:t>
            </w:r>
          </w:p>
          <w:p w14:paraId="7A1C4453" w14:textId="2FEA9D3E" w:rsidR="000148FF" w:rsidRPr="00DE52C4" w:rsidRDefault="000148FF" w:rsidP="000148FF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2556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14:paraId="0F2095E4" w14:textId="77777777" w:rsidR="000148FF" w:rsidRPr="00DE52C4" w:rsidRDefault="000148FF" w:rsidP="00A8697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E52C4">
              <w:rPr>
                <w:rFonts w:ascii="Arial" w:hAnsi="Arial" w:cs="Arial"/>
                <w:sz w:val="18"/>
                <w:szCs w:val="18"/>
              </w:rPr>
              <w:t>No se identifica el tema principal.</w:t>
            </w:r>
          </w:p>
          <w:p w14:paraId="41B339A9" w14:textId="77777777" w:rsidR="00A8697F" w:rsidRPr="00DE52C4" w:rsidRDefault="00A8697F" w:rsidP="00A8697F">
            <w:pPr>
              <w:rPr>
                <w:rFonts w:ascii="Arial" w:hAnsi="Arial" w:cs="Arial"/>
                <w:sz w:val="18"/>
                <w:szCs w:val="18"/>
              </w:rPr>
            </w:pPr>
          </w:p>
          <w:p w14:paraId="12B38F59" w14:textId="77777777" w:rsidR="00A8697F" w:rsidRPr="00DE52C4" w:rsidRDefault="00A8697F" w:rsidP="00A8697F">
            <w:pPr>
              <w:rPr>
                <w:rFonts w:ascii="Arial" w:hAnsi="Arial" w:cs="Arial"/>
                <w:sz w:val="18"/>
                <w:szCs w:val="18"/>
              </w:rPr>
            </w:pPr>
          </w:p>
          <w:p w14:paraId="702302E6" w14:textId="432ECFBB" w:rsidR="000148FF" w:rsidRPr="00DE52C4" w:rsidRDefault="000148FF" w:rsidP="00A869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E52C4"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  <w:r w:rsidR="00A8697F" w:rsidRPr="00DE52C4">
              <w:rPr>
                <w:rFonts w:ascii="Arial" w:hAnsi="Arial" w:cs="Arial"/>
                <w:b/>
                <w:bCs/>
                <w:sz w:val="18"/>
                <w:szCs w:val="18"/>
              </w:rPr>
              <w:t>.0</w:t>
            </w:r>
          </w:p>
          <w:p w14:paraId="297620AF" w14:textId="569F30CF" w:rsidR="000148FF" w:rsidRPr="00DE52C4" w:rsidRDefault="000148FF" w:rsidP="000148FF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0148FF" w:rsidRPr="00A8697F" w14:paraId="6B02CCB9" w14:textId="77777777" w:rsidTr="00DE52C4">
        <w:trPr>
          <w:trHeight w:val="1450"/>
        </w:trPr>
        <w:tc>
          <w:tcPr>
            <w:tcW w:w="1572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14:paraId="711A9C62" w14:textId="4DB98080" w:rsidR="00A8697F" w:rsidRPr="003441CB" w:rsidRDefault="00A8697F" w:rsidP="00A8697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3441CB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 xml:space="preserve">Diseño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y Jerarquías</w:t>
            </w:r>
          </w:p>
          <w:p w14:paraId="67D58339" w14:textId="3088497C" w:rsidR="000148FF" w:rsidRPr="00A8697F" w:rsidRDefault="00A8697F" w:rsidP="00A869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3</w:t>
            </w:r>
            <w:r w:rsidRPr="003441CB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0%</w:t>
            </w:r>
          </w:p>
        </w:tc>
        <w:tc>
          <w:tcPr>
            <w:tcW w:w="849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14:paraId="05180152" w14:textId="26106513" w:rsidR="000148FF" w:rsidRPr="00A8697F" w:rsidRDefault="00DE52C4" w:rsidP="000148F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3.0</w:t>
            </w:r>
          </w:p>
        </w:tc>
        <w:tc>
          <w:tcPr>
            <w:tcW w:w="2667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14:paraId="7DF1665C" w14:textId="55632EE0" w:rsidR="00DE52C4" w:rsidRPr="00A8697F" w:rsidRDefault="00DE52C4" w:rsidP="00DE52C4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068C">
              <w:rPr>
                <w:rFonts w:ascii="Arial" w:hAnsi="Arial" w:cs="Arial"/>
                <w:sz w:val="18"/>
                <w:szCs w:val="18"/>
              </w:rPr>
              <w:t>La organización es clara, articulada, resalta y focaliza la idea central a golpe de vista.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C068C">
              <w:rPr>
                <w:rFonts w:ascii="Arial" w:hAnsi="Arial" w:cs="Arial"/>
                <w:sz w:val="18"/>
                <w:szCs w:val="18"/>
              </w:rPr>
              <w:t>Muestra jerarquías, relaciones, ramificaciones, y palabras enlace, el mapa es comprensible e integrador.</w:t>
            </w:r>
          </w:p>
          <w:p w14:paraId="2B228629" w14:textId="77777777" w:rsidR="00DE52C4" w:rsidRDefault="00DE52C4" w:rsidP="000148F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34C568" w14:textId="534F7AB0" w:rsidR="000148FF" w:rsidRPr="00DE52C4" w:rsidRDefault="00DE52C4" w:rsidP="000148FF">
            <w:pP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DE52C4">
              <w:rPr>
                <w:rFonts w:ascii="Arial" w:hAnsi="Arial" w:cs="Arial"/>
                <w:b/>
                <w:bCs/>
                <w:sz w:val="20"/>
                <w:szCs w:val="20"/>
              </w:rPr>
              <w:t>3.0</w:t>
            </w:r>
          </w:p>
        </w:tc>
        <w:tc>
          <w:tcPr>
            <w:tcW w:w="2835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14:paraId="27F515AA" w14:textId="54993FD5" w:rsidR="00DE52C4" w:rsidRDefault="00DE52C4" w:rsidP="00DE52C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C068C">
              <w:rPr>
                <w:rFonts w:ascii="Arial" w:hAnsi="Arial" w:cs="Arial"/>
                <w:sz w:val="18"/>
                <w:szCs w:val="18"/>
              </w:rPr>
              <w:t>La organización es clara, articulada, pero no resalta, la idea central a golpe de vista. El mapa muestra ramificaciones,</w:t>
            </w:r>
            <w:r>
              <w:rPr>
                <w:rFonts w:ascii="Arial" w:hAnsi="Arial" w:cs="Arial"/>
                <w:sz w:val="18"/>
                <w:szCs w:val="18"/>
              </w:rPr>
              <w:t xml:space="preserve"> pero no</w:t>
            </w:r>
            <w:r w:rsidRPr="00DC068C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coloca</w:t>
            </w:r>
            <w:r w:rsidRPr="00DC068C">
              <w:rPr>
                <w:rFonts w:ascii="Arial" w:hAnsi="Arial" w:cs="Arial"/>
                <w:sz w:val="18"/>
                <w:szCs w:val="18"/>
              </w:rPr>
              <w:t xml:space="preserve"> palabras enlace</w:t>
            </w:r>
            <w:r>
              <w:rPr>
                <w:rFonts w:ascii="Arial" w:hAnsi="Arial" w:cs="Arial"/>
                <w:sz w:val="18"/>
                <w:szCs w:val="18"/>
              </w:rPr>
              <w:t xml:space="preserve"> o</w:t>
            </w:r>
            <w:r w:rsidRPr="00DC068C">
              <w:rPr>
                <w:rFonts w:ascii="Arial" w:hAnsi="Arial" w:cs="Arial"/>
                <w:sz w:val="18"/>
                <w:szCs w:val="18"/>
              </w:rPr>
              <w:t xml:space="preserve"> lleva </w:t>
            </w:r>
            <w:r>
              <w:rPr>
                <w:rFonts w:ascii="Arial" w:hAnsi="Arial" w:cs="Arial"/>
                <w:sz w:val="18"/>
                <w:szCs w:val="18"/>
              </w:rPr>
              <w:t xml:space="preserve">parcialmente </w:t>
            </w:r>
            <w:r w:rsidRPr="00DC068C">
              <w:rPr>
                <w:rFonts w:ascii="Arial" w:hAnsi="Arial" w:cs="Arial"/>
                <w:sz w:val="18"/>
                <w:szCs w:val="18"/>
              </w:rPr>
              <w:t>una jerarquía de temas y subtemas.</w:t>
            </w:r>
          </w:p>
          <w:p w14:paraId="0A5CA717" w14:textId="77777777" w:rsidR="00DE52C4" w:rsidRDefault="00DE52C4" w:rsidP="000148F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FE3153" w14:textId="77777777" w:rsidR="00DE52C4" w:rsidRDefault="00DE52C4" w:rsidP="000148F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B30AE5" w14:textId="66818CAA" w:rsidR="000148FF" w:rsidRPr="00DE52C4" w:rsidRDefault="00DE52C4" w:rsidP="000148FF">
            <w:pP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DE52C4">
              <w:rPr>
                <w:rFonts w:ascii="Arial" w:hAnsi="Arial" w:cs="Arial"/>
                <w:b/>
                <w:bCs/>
                <w:sz w:val="20"/>
                <w:szCs w:val="20"/>
              </w:rPr>
              <w:t>2.4</w:t>
            </w:r>
          </w:p>
        </w:tc>
        <w:tc>
          <w:tcPr>
            <w:tcW w:w="2552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14:paraId="29523776" w14:textId="6E6601B2" w:rsidR="00DE52C4" w:rsidRDefault="00DE52C4" w:rsidP="00DE52C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068C">
              <w:rPr>
                <w:rFonts w:ascii="Arial" w:hAnsi="Arial" w:cs="Arial"/>
                <w:sz w:val="18"/>
                <w:szCs w:val="18"/>
              </w:rPr>
              <w:t>La organización de la información es desarticulada y hay errores, que permiten entenderlo parcialmente</w:t>
            </w:r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Pr="00DC068C">
              <w:rPr>
                <w:rFonts w:ascii="Arial" w:hAnsi="Arial" w:cs="Arial"/>
                <w:sz w:val="18"/>
                <w:szCs w:val="18"/>
              </w:rPr>
              <w:t>Carece de relación jerárquica, reducidas ramificaciones y existe confusión en su contenido</w:t>
            </w:r>
            <w:r>
              <w:rPr>
                <w:rFonts w:ascii="Arial" w:hAnsi="Arial" w:cs="Arial"/>
                <w:sz w:val="18"/>
                <w:szCs w:val="18"/>
              </w:rPr>
              <w:t>, no coloca palabras enlace.</w:t>
            </w:r>
            <w:r w:rsidRPr="00A8697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65BD92F" w14:textId="77777777" w:rsidR="00DE52C4" w:rsidRDefault="00DE52C4" w:rsidP="000148F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E3FC95" w14:textId="41EA446A" w:rsidR="000148FF" w:rsidRPr="00DE52C4" w:rsidRDefault="00DE52C4" w:rsidP="000148FF">
            <w:pP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DE52C4">
              <w:rPr>
                <w:rFonts w:ascii="Arial" w:hAnsi="Arial" w:cs="Arial"/>
                <w:b/>
                <w:bCs/>
                <w:sz w:val="20"/>
                <w:szCs w:val="20"/>
              </w:rPr>
              <w:t>1.5</w:t>
            </w:r>
          </w:p>
        </w:tc>
        <w:tc>
          <w:tcPr>
            <w:tcW w:w="2556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14:paraId="786B9C2F" w14:textId="70A8D204" w:rsidR="00DE52C4" w:rsidRDefault="00DE52C4" w:rsidP="00DE52C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C068C">
              <w:rPr>
                <w:rFonts w:ascii="Arial" w:hAnsi="Arial" w:cs="Arial"/>
                <w:sz w:val="18"/>
                <w:szCs w:val="18"/>
              </w:rPr>
              <w:t>La organización es casual y desarticulada, que carece de dirección con ideas o detalles. No existe relación jerárquica, carece de ramificaciones, no existe interrelación, el mapa no es comprensible.</w:t>
            </w:r>
          </w:p>
          <w:p w14:paraId="7B080330" w14:textId="77777777" w:rsidR="00DE52C4" w:rsidRDefault="00DE52C4" w:rsidP="00DE52C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99A335C" w14:textId="77777777" w:rsidR="00DE52C4" w:rsidRDefault="00DE52C4" w:rsidP="00DE52C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D5DA80F" w14:textId="4E050A13" w:rsidR="000148FF" w:rsidRPr="00DE52C4" w:rsidRDefault="000148FF" w:rsidP="00DE52C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DE52C4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="00DE52C4" w:rsidRPr="00DE52C4">
              <w:rPr>
                <w:rFonts w:ascii="Arial" w:hAnsi="Arial" w:cs="Arial"/>
                <w:b/>
                <w:bCs/>
                <w:sz w:val="20"/>
                <w:szCs w:val="20"/>
              </w:rPr>
              <w:t>.0</w:t>
            </w:r>
          </w:p>
        </w:tc>
      </w:tr>
      <w:tr w:rsidR="000148FF" w:rsidRPr="00A8697F" w14:paraId="24FFA13E" w14:textId="77777777" w:rsidTr="00DE52C4">
        <w:trPr>
          <w:trHeight w:val="977"/>
        </w:trPr>
        <w:tc>
          <w:tcPr>
            <w:tcW w:w="1572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14:paraId="6574BCFB" w14:textId="73012461" w:rsidR="000148FF" w:rsidRPr="00A8697F" w:rsidRDefault="00DE52C4" w:rsidP="000148F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441CB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 xml:space="preserve">Presentación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2</w:t>
            </w:r>
            <w:r w:rsidRPr="003441CB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0%</w:t>
            </w:r>
          </w:p>
        </w:tc>
        <w:tc>
          <w:tcPr>
            <w:tcW w:w="849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14:paraId="4A82D90D" w14:textId="3FE5DDE4" w:rsidR="000148FF" w:rsidRPr="00A8697F" w:rsidRDefault="00DE52C4" w:rsidP="000148F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2667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14:paraId="5F7E23AD" w14:textId="728137B6" w:rsidR="00DE52C4" w:rsidRDefault="00DE52C4" w:rsidP="00DE52C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068C">
              <w:rPr>
                <w:rFonts w:ascii="Arial" w:hAnsi="Arial" w:cs="Arial"/>
                <w:sz w:val="18"/>
                <w:szCs w:val="18"/>
              </w:rPr>
              <w:t>El documento presenta los siguientes elementos: Carátula, introducción, conclusiones y</w:t>
            </w:r>
            <w:r>
              <w:rPr>
                <w:rFonts w:ascii="Arial" w:hAnsi="Arial" w:cs="Arial"/>
                <w:sz w:val="18"/>
                <w:szCs w:val="18"/>
              </w:rPr>
              <w:t xml:space="preserve"> tres</w:t>
            </w:r>
            <w:r w:rsidRPr="00DC068C">
              <w:rPr>
                <w:rFonts w:ascii="Arial" w:hAnsi="Arial" w:cs="Arial"/>
                <w:sz w:val="18"/>
                <w:szCs w:val="18"/>
              </w:rPr>
              <w:t xml:space="preserve"> fuentes de consulta</w:t>
            </w:r>
            <w:r>
              <w:rPr>
                <w:rFonts w:ascii="Arial" w:hAnsi="Arial" w:cs="Arial"/>
                <w:sz w:val="18"/>
                <w:szCs w:val="18"/>
              </w:rPr>
              <w:t xml:space="preserve"> en formato APA.</w:t>
            </w:r>
          </w:p>
          <w:p w14:paraId="73D75432" w14:textId="77777777" w:rsidR="00DE52C4" w:rsidRDefault="00DE52C4" w:rsidP="000148F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CDA8D5" w14:textId="5D1EFB16" w:rsidR="000148FF" w:rsidRPr="00DE52C4" w:rsidRDefault="00DE52C4" w:rsidP="000148FF">
            <w:pP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DE52C4">
              <w:rPr>
                <w:rFonts w:ascii="Arial" w:hAnsi="Arial" w:cs="Arial"/>
                <w:b/>
                <w:bCs/>
                <w:sz w:val="20"/>
                <w:szCs w:val="20"/>
              </w:rPr>
              <w:t>2.0</w:t>
            </w:r>
          </w:p>
        </w:tc>
        <w:tc>
          <w:tcPr>
            <w:tcW w:w="2835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14:paraId="1A40BD7D" w14:textId="77777777" w:rsidR="00DE52C4" w:rsidRDefault="00DE52C4" w:rsidP="00DE52C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C068C">
              <w:rPr>
                <w:rFonts w:ascii="Arial" w:hAnsi="Arial" w:cs="Arial"/>
                <w:sz w:val="18"/>
                <w:szCs w:val="18"/>
              </w:rPr>
              <w:t xml:space="preserve">El documento </w:t>
            </w:r>
            <w:r>
              <w:rPr>
                <w:rFonts w:ascii="Arial" w:hAnsi="Arial" w:cs="Arial"/>
                <w:sz w:val="18"/>
                <w:szCs w:val="18"/>
              </w:rPr>
              <w:t>omite alguno de</w:t>
            </w:r>
            <w:r w:rsidRPr="00DC068C">
              <w:rPr>
                <w:rFonts w:ascii="Arial" w:hAnsi="Arial" w:cs="Arial"/>
                <w:sz w:val="18"/>
                <w:szCs w:val="18"/>
              </w:rPr>
              <w:t xml:space="preserve"> los siguientes elementos: Carátula, introducción, conclusiones y fuentes de consulta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DDD7386" w14:textId="77777777" w:rsidR="00DE52C4" w:rsidRDefault="00DE52C4" w:rsidP="000148FF">
            <w:pPr>
              <w:rPr>
                <w:rFonts w:ascii="Arial" w:hAnsi="Arial" w:cs="Arial"/>
                <w:sz w:val="18"/>
                <w:szCs w:val="18"/>
              </w:rPr>
            </w:pPr>
          </w:p>
          <w:p w14:paraId="24D2B671" w14:textId="7C7D2CD6" w:rsidR="000148FF" w:rsidRPr="00DE52C4" w:rsidRDefault="00DE52C4" w:rsidP="000148FF">
            <w:pP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DE52C4">
              <w:rPr>
                <w:rFonts w:ascii="Arial" w:hAnsi="Arial" w:cs="Arial"/>
                <w:b/>
                <w:bCs/>
                <w:sz w:val="20"/>
                <w:szCs w:val="20"/>
              </w:rPr>
              <w:t>1.6</w:t>
            </w:r>
          </w:p>
        </w:tc>
        <w:tc>
          <w:tcPr>
            <w:tcW w:w="2552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14:paraId="109537A3" w14:textId="77777777" w:rsidR="00DE52C4" w:rsidRDefault="00DE52C4" w:rsidP="00DE52C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C068C">
              <w:rPr>
                <w:rFonts w:ascii="Arial" w:hAnsi="Arial" w:cs="Arial"/>
                <w:sz w:val="18"/>
                <w:szCs w:val="18"/>
              </w:rPr>
              <w:t xml:space="preserve">El documento </w:t>
            </w:r>
            <w:r>
              <w:rPr>
                <w:rFonts w:ascii="Arial" w:hAnsi="Arial" w:cs="Arial"/>
                <w:sz w:val="18"/>
                <w:szCs w:val="18"/>
              </w:rPr>
              <w:t>omite dos de</w:t>
            </w:r>
            <w:r w:rsidRPr="00DC068C">
              <w:rPr>
                <w:rFonts w:ascii="Arial" w:hAnsi="Arial" w:cs="Arial"/>
                <w:sz w:val="18"/>
                <w:szCs w:val="18"/>
              </w:rPr>
              <w:t xml:space="preserve"> los siguientes elementos: Carátula, introducción, conclusiones y fuentes de consulta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42ADD655" w14:textId="59BA6E47" w:rsidR="000148FF" w:rsidRPr="00DE52C4" w:rsidRDefault="00DE52C4" w:rsidP="00DE52C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DE52C4">
              <w:rPr>
                <w:rFonts w:ascii="Arial" w:hAnsi="Arial" w:cs="Arial"/>
                <w:b/>
                <w:bCs/>
                <w:sz w:val="20"/>
                <w:szCs w:val="20"/>
              </w:rPr>
              <w:t>1.0</w:t>
            </w:r>
          </w:p>
        </w:tc>
        <w:tc>
          <w:tcPr>
            <w:tcW w:w="2556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14:paraId="6B6D51D4" w14:textId="77777777" w:rsidR="00DE52C4" w:rsidRDefault="00DE52C4" w:rsidP="00DE52C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C068C">
              <w:rPr>
                <w:rFonts w:ascii="Arial" w:hAnsi="Arial" w:cs="Arial"/>
                <w:sz w:val="18"/>
                <w:szCs w:val="18"/>
              </w:rPr>
              <w:t xml:space="preserve">El documento </w:t>
            </w:r>
            <w:r>
              <w:rPr>
                <w:rFonts w:ascii="Arial" w:hAnsi="Arial" w:cs="Arial"/>
                <w:sz w:val="18"/>
                <w:szCs w:val="18"/>
              </w:rPr>
              <w:t>omite tres de</w:t>
            </w:r>
            <w:r w:rsidRPr="00DC068C">
              <w:rPr>
                <w:rFonts w:ascii="Arial" w:hAnsi="Arial" w:cs="Arial"/>
                <w:sz w:val="18"/>
                <w:szCs w:val="18"/>
              </w:rPr>
              <w:t xml:space="preserve"> los siguientes elementos: Carátula, introducción, conclusiones y fuentes de consulta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2044715" w14:textId="5303284D" w:rsidR="000148FF" w:rsidRPr="00DE52C4" w:rsidRDefault="000148FF" w:rsidP="00DE52C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DE52C4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="00DE52C4">
              <w:rPr>
                <w:rFonts w:ascii="Arial" w:hAnsi="Arial" w:cs="Arial"/>
                <w:b/>
                <w:bCs/>
                <w:sz w:val="20"/>
                <w:szCs w:val="20"/>
              </w:rPr>
              <w:t>.0</w:t>
            </w:r>
          </w:p>
        </w:tc>
      </w:tr>
      <w:tr w:rsidR="000148FF" w:rsidRPr="00A8697F" w14:paraId="2A6D6587" w14:textId="77777777" w:rsidTr="00DE52C4">
        <w:trPr>
          <w:trHeight w:val="1344"/>
        </w:trPr>
        <w:tc>
          <w:tcPr>
            <w:tcW w:w="1572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14:paraId="0A441115" w14:textId="77777777" w:rsidR="00DE52C4" w:rsidRPr="003441CB" w:rsidRDefault="00DE52C4" w:rsidP="00DE52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3441CB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 xml:space="preserve">Ortografía y Redacción </w:t>
            </w:r>
          </w:p>
          <w:p w14:paraId="7DD99E49" w14:textId="1656F621" w:rsidR="000148FF" w:rsidRPr="00A8697F" w:rsidRDefault="00DE52C4" w:rsidP="00DE52C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2</w:t>
            </w:r>
            <w:r w:rsidRPr="003441CB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0%</w:t>
            </w:r>
          </w:p>
        </w:tc>
        <w:tc>
          <w:tcPr>
            <w:tcW w:w="849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14:paraId="209A63C3" w14:textId="572FBACC" w:rsidR="000148FF" w:rsidRPr="00A8697F" w:rsidRDefault="000148FF" w:rsidP="000148F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8697F">
              <w:rPr>
                <w:rFonts w:ascii="Arial" w:hAnsi="Arial" w:cs="Arial"/>
                <w:sz w:val="20"/>
                <w:szCs w:val="20"/>
              </w:rPr>
              <w:t>2</w:t>
            </w:r>
            <w:r w:rsidR="00DE52C4">
              <w:rPr>
                <w:rFonts w:ascii="Arial" w:hAnsi="Arial" w:cs="Arial"/>
                <w:sz w:val="20"/>
                <w:szCs w:val="20"/>
              </w:rPr>
              <w:t>.0</w:t>
            </w:r>
          </w:p>
        </w:tc>
        <w:tc>
          <w:tcPr>
            <w:tcW w:w="2667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14:paraId="20A6A02E" w14:textId="77777777" w:rsidR="00DE52C4" w:rsidRDefault="00DE52C4" w:rsidP="00DE52C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C068C">
              <w:rPr>
                <w:rFonts w:ascii="Arial" w:hAnsi="Arial" w:cs="Arial"/>
                <w:sz w:val="18"/>
                <w:szCs w:val="18"/>
              </w:rPr>
              <w:t>No tiene errores ortográficos, o de conjugación de verbos y buen estilo de redacción.</w:t>
            </w:r>
          </w:p>
          <w:p w14:paraId="62F1E15F" w14:textId="77777777" w:rsidR="00DE52C4" w:rsidRDefault="00DE52C4" w:rsidP="000148FF">
            <w:pPr>
              <w:rPr>
                <w:rFonts w:ascii="Arial" w:hAnsi="Arial" w:cs="Arial"/>
                <w:sz w:val="18"/>
                <w:szCs w:val="18"/>
              </w:rPr>
            </w:pPr>
          </w:p>
          <w:p w14:paraId="5DF1F273" w14:textId="1EBFACE4" w:rsidR="000148FF" w:rsidRPr="00DE52C4" w:rsidRDefault="000148FF" w:rsidP="000148FF">
            <w:pP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DE52C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DE52C4" w:rsidRPr="00DE52C4">
              <w:rPr>
                <w:rFonts w:ascii="Arial" w:hAnsi="Arial" w:cs="Arial"/>
                <w:b/>
                <w:bCs/>
                <w:sz w:val="20"/>
                <w:szCs w:val="20"/>
              </w:rPr>
              <w:t>.0</w:t>
            </w:r>
          </w:p>
        </w:tc>
        <w:tc>
          <w:tcPr>
            <w:tcW w:w="2835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14:paraId="3562923C" w14:textId="02C8D553" w:rsidR="000148FF" w:rsidRDefault="00DE52C4" w:rsidP="00DE52C4">
            <w:pPr>
              <w:spacing w:line="257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C068C">
              <w:rPr>
                <w:rFonts w:ascii="Arial" w:hAnsi="Arial" w:cs="Arial"/>
                <w:sz w:val="18"/>
                <w:szCs w:val="18"/>
              </w:rPr>
              <w:t>Tiene dos errores ortográficos o de conjugación de verbos y buen estilo de redacción.</w:t>
            </w:r>
          </w:p>
          <w:p w14:paraId="475FC7BA" w14:textId="77777777" w:rsidR="00DE52C4" w:rsidRPr="00A8697F" w:rsidRDefault="00DE52C4" w:rsidP="000148FF">
            <w:pPr>
              <w:spacing w:line="257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F916262" w14:textId="17C0DA56" w:rsidR="000148FF" w:rsidRPr="00DE52C4" w:rsidRDefault="000148FF" w:rsidP="00DE52C4">
            <w:pP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DE52C4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  <w:r w:rsidR="00DE52C4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552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14:paraId="4C678515" w14:textId="77777777" w:rsidR="00DE52C4" w:rsidRDefault="00DE52C4" w:rsidP="00DE52C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C068C">
              <w:rPr>
                <w:rFonts w:ascii="Arial" w:hAnsi="Arial" w:cs="Arial"/>
                <w:sz w:val="18"/>
                <w:szCs w:val="18"/>
              </w:rPr>
              <w:t>Tiene de tres a cinco errores ortográficos y</w:t>
            </w:r>
            <w:r>
              <w:rPr>
                <w:rFonts w:ascii="Arial" w:hAnsi="Arial" w:cs="Arial"/>
                <w:sz w:val="18"/>
                <w:szCs w:val="18"/>
              </w:rPr>
              <w:t>/o</w:t>
            </w:r>
            <w:r w:rsidRPr="00DC068C">
              <w:rPr>
                <w:rFonts w:ascii="Arial" w:hAnsi="Arial" w:cs="Arial"/>
                <w:sz w:val="18"/>
                <w:szCs w:val="18"/>
              </w:rPr>
              <w:t xml:space="preserve"> regular estilo de redacción.</w:t>
            </w:r>
          </w:p>
          <w:p w14:paraId="76BC4C31" w14:textId="77777777" w:rsidR="00DE52C4" w:rsidRDefault="00DE52C4" w:rsidP="000148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ACE6B5E" w14:textId="34847DA4" w:rsidR="000148FF" w:rsidRPr="00DE52C4" w:rsidRDefault="00DE52C4" w:rsidP="00DE52C4">
            <w:pP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DE52C4">
              <w:rPr>
                <w:rFonts w:ascii="Arial" w:hAnsi="Arial" w:cs="Arial"/>
                <w:b/>
                <w:bCs/>
                <w:sz w:val="20"/>
                <w:szCs w:val="20"/>
              </w:rPr>
              <w:t>1.0</w:t>
            </w:r>
          </w:p>
        </w:tc>
        <w:tc>
          <w:tcPr>
            <w:tcW w:w="2556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14:paraId="5A00C5CA" w14:textId="77777777" w:rsidR="000148FF" w:rsidRDefault="00DE52C4" w:rsidP="00DE52C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C068C">
              <w:rPr>
                <w:rFonts w:ascii="Arial" w:hAnsi="Arial" w:cs="Arial"/>
                <w:sz w:val="18"/>
                <w:szCs w:val="18"/>
              </w:rPr>
              <w:t>Tiene más de cinco errores ortográficos y</w:t>
            </w:r>
            <w:r>
              <w:rPr>
                <w:rFonts w:ascii="Arial" w:hAnsi="Arial" w:cs="Arial"/>
                <w:sz w:val="18"/>
                <w:szCs w:val="18"/>
              </w:rPr>
              <w:t>/o</w:t>
            </w:r>
            <w:r w:rsidRPr="00DC068C">
              <w:rPr>
                <w:rFonts w:ascii="Arial" w:hAnsi="Arial" w:cs="Arial"/>
                <w:sz w:val="18"/>
                <w:szCs w:val="18"/>
              </w:rPr>
              <w:t xml:space="preserve"> mala redacción.</w:t>
            </w:r>
          </w:p>
          <w:p w14:paraId="176B0C1F" w14:textId="77777777" w:rsidR="00DE52C4" w:rsidRDefault="00DE52C4" w:rsidP="000148FF">
            <w:pPr>
              <w:rPr>
                <w:rFonts w:ascii="Arial" w:hAnsi="Arial" w:cs="Arial"/>
                <w:sz w:val="18"/>
                <w:szCs w:val="18"/>
              </w:rPr>
            </w:pPr>
          </w:p>
          <w:p w14:paraId="2498AA5C" w14:textId="5A5CCAF9" w:rsidR="00DE52C4" w:rsidRPr="00DE52C4" w:rsidRDefault="00DE52C4" w:rsidP="000148FF">
            <w:pP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DE52C4">
              <w:rPr>
                <w:rFonts w:ascii="Arial" w:hAnsi="Arial" w:cs="Arial"/>
                <w:b/>
                <w:bCs/>
                <w:sz w:val="18"/>
                <w:szCs w:val="18"/>
              </w:rPr>
              <w:t>0.0</w:t>
            </w:r>
          </w:p>
        </w:tc>
      </w:tr>
      <w:tr w:rsidR="00CF21FF" w:rsidRPr="00A8697F" w14:paraId="57ECB1EB" w14:textId="77777777" w:rsidTr="00DE52C4">
        <w:trPr>
          <w:trHeight w:val="339"/>
        </w:trPr>
        <w:tc>
          <w:tcPr>
            <w:tcW w:w="10475" w:type="dxa"/>
            <w:gridSpan w:val="5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14:paraId="41DCC342" w14:textId="57E22DDD" w:rsidR="00CF21FF" w:rsidRPr="00A8697F" w:rsidRDefault="00CF21FF" w:rsidP="00CF21FF">
            <w:pPr>
              <w:jc w:val="right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8697F">
              <w:rPr>
                <w:rFonts w:ascii="Arial" w:hAnsi="Arial" w:cs="Arial"/>
                <w:sz w:val="20"/>
                <w:szCs w:val="20"/>
              </w:rPr>
              <w:t>Total </w:t>
            </w:r>
          </w:p>
        </w:tc>
        <w:tc>
          <w:tcPr>
            <w:tcW w:w="2556" w:type="dxa"/>
            <w:shd w:val="clear" w:color="auto" w:fill="auto"/>
            <w:tcMar>
              <w:top w:w="63" w:type="dxa"/>
              <w:left w:w="63" w:type="dxa"/>
              <w:bottom w:w="63" w:type="dxa"/>
              <w:right w:w="63" w:type="dxa"/>
            </w:tcMar>
          </w:tcPr>
          <w:p w14:paraId="4D3BA54D" w14:textId="782BF335" w:rsidR="00CF21FF" w:rsidRPr="00A8697F" w:rsidRDefault="00CF21FF" w:rsidP="00CF21F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14:paraId="660C9A27" w14:textId="77777777" w:rsidR="00FE6A04" w:rsidRDefault="00FE6A04" w:rsidP="00E51023">
      <w:pPr>
        <w:rPr>
          <w:rFonts w:ascii="Frutiger LT Std 45 Light" w:hAnsi="Frutiger LT Std 45 Light"/>
          <w:sz w:val="22"/>
          <w:szCs w:val="22"/>
        </w:rPr>
        <w:sectPr w:rsidR="00FE6A04" w:rsidSect="00FE6A04">
          <w:pgSz w:w="15840" w:h="12240" w:orient="landscape"/>
          <w:pgMar w:top="1276" w:right="992" w:bottom="1797" w:left="1440" w:header="709" w:footer="709" w:gutter="0"/>
          <w:cols w:space="708"/>
          <w:docGrid w:linePitch="360"/>
        </w:sectPr>
      </w:pPr>
    </w:p>
    <w:p w14:paraId="4D5236C9" w14:textId="77777777" w:rsidR="00FE6A04" w:rsidRPr="00DE52C4" w:rsidRDefault="00FE6A04" w:rsidP="00E51023">
      <w:pPr>
        <w:rPr>
          <w:rFonts w:ascii="Frutiger LT Std 45 Light" w:hAnsi="Frutiger LT Std 45 Light"/>
          <w:sz w:val="2"/>
          <w:szCs w:val="2"/>
        </w:rPr>
      </w:pPr>
    </w:p>
    <w:sectPr w:rsidR="00FE6A04" w:rsidRPr="00DE52C4" w:rsidSect="007A46A6">
      <w:pgSz w:w="12240" w:h="15840"/>
      <w:pgMar w:top="992" w:right="1797" w:bottom="1440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75F82" w14:textId="77777777" w:rsidR="00FC35CF" w:rsidRDefault="00FC35CF" w:rsidP="005D50B6">
      <w:r>
        <w:separator/>
      </w:r>
    </w:p>
  </w:endnote>
  <w:endnote w:type="continuationSeparator" w:id="0">
    <w:p w14:paraId="59E88F61" w14:textId="77777777" w:rsidR="00FC35CF" w:rsidRDefault="00FC35CF" w:rsidP="005D5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DGKP M+ VAG Round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utiger LT Std 4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E4A77" w14:textId="037359AD" w:rsidR="00A921C4" w:rsidRDefault="00AD34D0" w:rsidP="0045040D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06F0E32" wp14:editId="53B5290F">
              <wp:simplePos x="0" y="0"/>
              <wp:positionH relativeFrom="page">
                <wp:posOffset>1666875</wp:posOffset>
              </wp:positionH>
              <wp:positionV relativeFrom="paragraph">
                <wp:posOffset>137160</wp:posOffset>
              </wp:positionV>
              <wp:extent cx="5734050" cy="485775"/>
              <wp:effectExtent l="0" t="0" r="0" b="9525"/>
              <wp:wrapNone/>
              <wp:docPr id="1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405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440C73" w14:textId="77777777" w:rsidR="00AD34D0" w:rsidRPr="00AD34D0" w:rsidRDefault="00AD34D0" w:rsidP="00AD34D0">
                          <w:pPr>
                            <w:spacing w:line="360" w:lineRule="auto"/>
                            <w:jc w:val="right"/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  <w:szCs w:val="17"/>
                              <w:lang w:val="es-MX"/>
                            </w:rPr>
                          </w:pPr>
                          <w:r w:rsidRPr="00AD34D0"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  <w:szCs w:val="17"/>
                              <w:lang w:val="es-MX"/>
                            </w:rPr>
                            <w:t>Av. Independencia 405, Barrio de Santa Clara, Toluca, Estado de México C.P. 50090</w:t>
                          </w:r>
                        </w:p>
                        <w:p w14:paraId="4D9E54FE" w14:textId="77777777" w:rsidR="00AD34D0" w:rsidRPr="00AD34D0" w:rsidRDefault="00AD34D0" w:rsidP="00AD34D0">
                          <w:pPr>
                            <w:spacing w:line="360" w:lineRule="auto"/>
                            <w:jc w:val="right"/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  <w:szCs w:val="17"/>
                              <w:lang w:val="es-MX"/>
                            </w:rPr>
                          </w:pPr>
                          <w:r w:rsidRPr="00AD34D0"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  <w:szCs w:val="17"/>
                              <w:lang w:val="es-MX"/>
                            </w:rPr>
                            <w:t>Tels.: 722 215 71 22 , 722 318 48 63 y 722 919 35 00               www.udemex.edu.mx</w:t>
                          </w:r>
                        </w:p>
                        <w:p w14:paraId="0FF29AF9" w14:textId="70BC3B83" w:rsidR="00A921C4" w:rsidRPr="00A921C4" w:rsidRDefault="00A921C4" w:rsidP="002B4F42">
                          <w:pPr>
                            <w:spacing w:line="360" w:lineRule="auto"/>
                            <w:rPr>
                              <w:rFonts w:ascii="HelveticaNeueLT Std Med" w:hAnsi="HelveticaNeueLT Std Med"/>
                              <w:color w:val="FFFFFF"/>
                              <w:sz w:val="16"/>
                              <w:szCs w:val="17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6F0E32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131.25pt;margin-top:10.8pt;width:451.5pt;height:38.2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" filled="f" stroked="f" strokeweight=".5pt">
              <v:textbox>
                <w:txbxContent>
                  <w:p w14:paraId="00440C73" w14:textId="77777777" w:rsidR="00AD34D0" w:rsidRPr="00AD34D0" w:rsidRDefault="00AD34D0" w:rsidP="00AD34D0">
                    <w:pPr>
                      <w:spacing w:line="360" w:lineRule="auto"/>
                      <w:jc w:val="right"/>
                      <w:rPr>
                        <w:rFonts w:ascii="HelveticaNeueLT Std Med" w:hAnsi="HelveticaNeueLT Std Med"/>
                        <w:color w:val="FFFFFF" w:themeColor="background1"/>
                        <w:sz w:val="16"/>
                        <w:szCs w:val="17"/>
                        <w:lang w:val="es-MX"/>
                      </w:rPr>
                    </w:pPr>
                    <w:r w:rsidRPr="00AD34D0">
                      <w:rPr>
                        <w:rFonts w:ascii="HelveticaNeueLT Std Med" w:hAnsi="HelveticaNeueLT Std Med"/>
                        <w:color w:val="FFFFFF" w:themeColor="background1"/>
                        <w:sz w:val="16"/>
                        <w:szCs w:val="17"/>
                        <w:lang w:val="es-MX"/>
                      </w:rPr>
                      <w:t>Av. Independencia 405, Barrio de Santa Clara, Toluca, Estado de México C.P. 50090</w:t>
                    </w:r>
                  </w:p>
                  <w:p w14:paraId="4D9E54FE" w14:textId="77777777" w:rsidR="00AD34D0" w:rsidRPr="00AD34D0" w:rsidRDefault="00AD34D0" w:rsidP="00AD34D0">
                    <w:pPr>
                      <w:spacing w:line="360" w:lineRule="auto"/>
                      <w:jc w:val="right"/>
                      <w:rPr>
                        <w:rFonts w:ascii="HelveticaNeueLT Std Med" w:hAnsi="HelveticaNeueLT Std Med"/>
                        <w:color w:val="FFFFFF" w:themeColor="background1"/>
                        <w:sz w:val="16"/>
                        <w:szCs w:val="17"/>
                        <w:lang w:val="es-MX"/>
                      </w:rPr>
                    </w:pPr>
                    <w:r w:rsidRPr="00AD34D0">
                      <w:rPr>
                        <w:rFonts w:ascii="HelveticaNeueLT Std Med" w:hAnsi="HelveticaNeueLT Std Med"/>
                        <w:color w:val="FFFFFF" w:themeColor="background1"/>
                        <w:sz w:val="16"/>
                        <w:szCs w:val="17"/>
                        <w:lang w:val="es-MX"/>
                      </w:rPr>
                      <w:t>Tels.: 722 215 71 22 , 722 318 48 63 y 722 919 35 00               www.udemex.edu.mx</w:t>
                    </w:r>
                  </w:p>
                  <w:p w14:paraId="0FF29AF9" w14:textId="70BC3B83" w:rsidR="00A921C4" w:rsidRPr="00A921C4" w:rsidRDefault="00A921C4" w:rsidP="002B4F42">
                    <w:pPr>
                      <w:spacing w:line="360" w:lineRule="auto"/>
                      <w:rPr>
                        <w:rFonts w:ascii="HelveticaNeueLT Std Med" w:hAnsi="HelveticaNeueLT Std Med"/>
                        <w:color w:val="FFFFFF"/>
                        <w:sz w:val="16"/>
                        <w:szCs w:val="17"/>
                        <w:lang w:val="es-MX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A039B2">
      <w:rPr>
        <w:noProof/>
        <w:lang w:val="es-MX" w:eastAsia="es-MX"/>
      </w:rPr>
      <w:drawing>
        <wp:anchor distT="0" distB="0" distL="114300" distR="114300" simplePos="0" relativeHeight="251659776" behindDoc="1" locked="0" layoutInCell="1" allowOverlap="1" wp14:anchorId="67857F1C" wp14:editId="7B43F0D3">
          <wp:simplePos x="0" y="0"/>
          <wp:positionH relativeFrom="page">
            <wp:align>center</wp:align>
          </wp:positionH>
          <wp:positionV relativeFrom="paragraph">
            <wp:posOffset>-367665</wp:posOffset>
          </wp:positionV>
          <wp:extent cx="10001250" cy="990600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0125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7346C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782ADAA" wp14:editId="7B4D2673">
              <wp:simplePos x="0" y="0"/>
              <wp:positionH relativeFrom="column">
                <wp:posOffset>1983105</wp:posOffset>
              </wp:positionH>
              <wp:positionV relativeFrom="paragraph">
                <wp:posOffset>-295275</wp:posOffset>
              </wp:positionV>
              <wp:extent cx="4622800" cy="478155"/>
              <wp:effectExtent l="0" t="0" r="0" b="0"/>
              <wp:wrapNone/>
              <wp:docPr id="7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22800" cy="4781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F624A59" w14:textId="77777777" w:rsidR="00A921C4" w:rsidRPr="005F7E15" w:rsidRDefault="00A921C4" w:rsidP="00727DF5">
                          <w:pPr>
                            <w:pStyle w:val="Sinespaciado"/>
                            <w:jc w:val="right"/>
                            <w:rPr>
                              <w:rFonts w:ascii="HelveticaNeueLT Std Med" w:hAnsi="HelveticaNeueLT Std Med"/>
                              <w:b/>
                              <w:color w:val="000000"/>
                              <w:sz w:val="16"/>
                            </w:rPr>
                          </w:pPr>
                          <w:r w:rsidRPr="005F7E15">
                            <w:rPr>
                              <w:rFonts w:ascii="HelveticaNeueLT Std Med" w:hAnsi="HelveticaNeueLT Std Med"/>
                              <w:b/>
                              <w:color w:val="000000"/>
                              <w:sz w:val="16"/>
                            </w:rPr>
                            <w:t>SECRETARÍA DE EDUCACIÓN</w:t>
                          </w:r>
                        </w:p>
                        <w:p w14:paraId="28CB2C53" w14:textId="77777777" w:rsidR="00A921C4" w:rsidRPr="005F7E15" w:rsidRDefault="00A921C4" w:rsidP="00727DF5">
                          <w:pPr>
                            <w:pStyle w:val="Sinespaciado"/>
                            <w:jc w:val="right"/>
                            <w:rPr>
                              <w:rFonts w:ascii="HelveticaNeueLT Std Med" w:hAnsi="HelveticaNeueLT Std Med"/>
                              <w:color w:val="000000"/>
                              <w:sz w:val="16"/>
                            </w:rPr>
                          </w:pPr>
                          <w:r w:rsidRPr="005F7E15">
                            <w:rPr>
                              <w:rFonts w:ascii="HelveticaNeueLT Std Med" w:hAnsi="HelveticaNeueLT Std Med"/>
                              <w:color w:val="000000"/>
                              <w:sz w:val="16"/>
                            </w:rPr>
                            <w:t>SUBSECRETARÍA DE EDUCACIÓN MEDIA SUPERIOR Y SUPERIOR</w:t>
                          </w:r>
                        </w:p>
                        <w:p w14:paraId="15702686" w14:textId="77777777" w:rsidR="00A921C4" w:rsidRPr="005F7E15" w:rsidRDefault="00A921C4" w:rsidP="00727DF5">
                          <w:pPr>
                            <w:pStyle w:val="Sinespaciado"/>
                            <w:jc w:val="right"/>
                            <w:rPr>
                              <w:rFonts w:ascii="HelveticaNeueLT Std Lt" w:hAnsi="HelveticaNeueLT Std Lt"/>
                              <w:color w:val="000000"/>
                              <w:sz w:val="16"/>
                            </w:rPr>
                          </w:pPr>
                          <w:r w:rsidRPr="005F7E15">
                            <w:rPr>
                              <w:rFonts w:ascii="HelveticaNeueLT Std Lt" w:hAnsi="HelveticaNeueLT Std Lt"/>
                              <w:color w:val="000000"/>
                              <w:sz w:val="16"/>
                            </w:rPr>
                            <w:t>UNIVERSIDAD DIGITAL DEL ESTADO DE MÉXICO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82ADAA" id="Cuadro de texto 7" o:spid="_x0000_s1027" type="#_x0000_t202" style="position:absolute;margin-left:156.15pt;margin-top:-23.25pt;width:364pt;height:37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" filled="f" stroked="f" strokeweight=".5pt">
              <v:textbox>
                <w:txbxContent>
                  <w:p w14:paraId="6F624A59" w14:textId="77777777" w:rsidR="00A921C4" w:rsidRPr="005F7E15" w:rsidRDefault="00A921C4" w:rsidP="00727DF5">
                    <w:pPr>
                      <w:pStyle w:val="Sinespaciado"/>
                      <w:jc w:val="right"/>
                      <w:rPr>
                        <w:rFonts w:ascii="HelveticaNeueLT Std Med" w:hAnsi="HelveticaNeueLT Std Med"/>
                        <w:b/>
                        <w:color w:val="000000"/>
                        <w:sz w:val="16"/>
                      </w:rPr>
                    </w:pPr>
                    <w:r w:rsidRPr="005F7E15">
                      <w:rPr>
                        <w:rFonts w:ascii="HelveticaNeueLT Std Med" w:hAnsi="HelveticaNeueLT Std Med"/>
                        <w:b/>
                        <w:color w:val="000000"/>
                        <w:sz w:val="16"/>
                      </w:rPr>
                      <w:t>SECRETARÍA DE EDUCACIÓN</w:t>
                    </w:r>
                  </w:p>
                  <w:p w14:paraId="28CB2C53" w14:textId="77777777" w:rsidR="00A921C4" w:rsidRPr="005F7E15" w:rsidRDefault="00A921C4" w:rsidP="00727DF5">
                    <w:pPr>
                      <w:pStyle w:val="Sinespaciado"/>
                      <w:jc w:val="right"/>
                      <w:rPr>
                        <w:rFonts w:ascii="HelveticaNeueLT Std Med" w:hAnsi="HelveticaNeueLT Std Med"/>
                        <w:color w:val="000000"/>
                        <w:sz w:val="16"/>
                      </w:rPr>
                    </w:pPr>
                    <w:r w:rsidRPr="005F7E15">
                      <w:rPr>
                        <w:rFonts w:ascii="HelveticaNeueLT Std Med" w:hAnsi="HelveticaNeueLT Std Med"/>
                        <w:color w:val="000000"/>
                        <w:sz w:val="16"/>
                      </w:rPr>
                      <w:t>SUBSECRETARÍA DE EDUCACIÓN MEDIA SUPERIOR Y SUPERIOR</w:t>
                    </w:r>
                  </w:p>
                  <w:p w14:paraId="15702686" w14:textId="77777777" w:rsidR="00A921C4" w:rsidRPr="005F7E15" w:rsidRDefault="00A921C4" w:rsidP="00727DF5">
                    <w:pPr>
                      <w:pStyle w:val="Sinespaciado"/>
                      <w:jc w:val="right"/>
                      <w:rPr>
                        <w:rFonts w:ascii="HelveticaNeueLT Std Lt" w:hAnsi="HelveticaNeueLT Std Lt"/>
                        <w:color w:val="000000"/>
                        <w:sz w:val="16"/>
                      </w:rPr>
                    </w:pPr>
                    <w:r w:rsidRPr="005F7E15">
                      <w:rPr>
                        <w:rFonts w:ascii="HelveticaNeueLT Std Lt" w:hAnsi="HelveticaNeueLT Std Lt"/>
                        <w:color w:val="000000"/>
                        <w:sz w:val="16"/>
                      </w:rPr>
                      <w:t>UNIVERSIDAD DIGITAL DEL ESTADO DE MÉXICO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A750E" w14:textId="77777777" w:rsidR="00FC35CF" w:rsidRDefault="00FC35CF" w:rsidP="005D50B6">
      <w:r>
        <w:separator/>
      </w:r>
    </w:p>
  </w:footnote>
  <w:footnote w:type="continuationSeparator" w:id="0">
    <w:p w14:paraId="79D1AFDA" w14:textId="77777777" w:rsidR="00FC35CF" w:rsidRDefault="00FC35CF" w:rsidP="005D50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7EC2C" w14:textId="7C41528C" w:rsidR="009F78E0" w:rsidRDefault="00C7346C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 wp14:anchorId="40328FBF" wp14:editId="47C02121">
          <wp:simplePos x="0" y="0"/>
          <wp:positionH relativeFrom="column">
            <wp:posOffset>-474345</wp:posOffset>
          </wp:positionH>
          <wp:positionV relativeFrom="paragraph">
            <wp:posOffset>-344170</wp:posOffset>
          </wp:positionV>
          <wp:extent cx="2144395" cy="511175"/>
          <wp:effectExtent l="0" t="0" r="0" b="0"/>
          <wp:wrapNone/>
          <wp:docPr id="9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4395" cy="51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8752" behindDoc="0" locked="0" layoutInCell="1" allowOverlap="1" wp14:anchorId="0B175921" wp14:editId="7A23559F">
          <wp:simplePos x="0" y="0"/>
          <wp:positionH relativeFrom="margin">
            <wp:posOffset>5238115</wp:posOffset>
          </wp:positionH>
          <wp:positionV relativeFrom="margin">
            <wp:posOffset>-701675</wp:posOffset>
          </wp:positionV>
          <wp:extent cx="884555" cy="722630"/>
          <wp:effectExtent l="0" t="0" r="0" b="0"/>
          <wp:wrapSquare wrapText="bothSides"/>
          <wp:docPr id="10" name="Imagen 1" descr="C:\Users\Alumno\Desktop\ABRIL\BGDC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Alumno\Desktop\ABRIL\BGDC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4555" cy="722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78E0">
      <w:t xml:space="preserve">                                                                                       </w:t>
    </w:r>
  </w:p>
  <w:p w14:paraId="2D1C165F" w14:textId="6F7C015C" w:rsidR="00741A9A" w:rsidRDefault="00741A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D6276"/>
    <w:multiLevelType w:val="hybridMultilevel"/>
    <w:tmpl w:val="110C61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4249D"/>
    <w:multiLevelType w:val="multilevel"/>
    <w:tmpl w:val="A086A1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1A1D95"/>
    <w:multiLevelType w:val="multilevel"/>
    <w:tmpl w:val="A086A1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BC348C"/>
    <w:multiLevelType w:val="hybridMultilevel"/>
    <w:tmpl w:val="3A7E7EB4"/>
    <w:lvl w:ilvl="0" w:tplc="2E9EE3F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B7584BDA">
      <w:start w:val="1"/>
      <w:numFmt w:val="decimal"/>
      <w:lvlText w:val="%2."/>
      <w:lvlJc w:val="left"/>
      <w:pPr>
        <w:ind w:left="1440" w:hanging="360"/>
      </w:pPr>
    </w:lvl>
    <w:lvl w:ilvl="2" w:tplc="6A9A1BA0">
      <w:start w:val="1"/>
      <w:numFmt w:val="lowerRoman"/>
      <w:lvlText w:val="%3."/>
      <w:lvlJc w:val="right"/>
      <w:pPr>
        <w:ind w:left="2160" w:hanging="180"/>
      </w:pPr>
    </w:lvl>
    <w:lvl w:ilvl="3" w:tplc="26109056">
      <w:start w:val="1"/>
      <w:numFmt w:val="decimal"/>
      <w:lvlText w:val="%4."/>
      <w:lvlJc w:val="left"/>
      <w:pPr>
        <w:ind w:left="2880" w:hanging="360"/>
      </w:pPr>
    </w:lvl>
    <w:lvl w:ilvl="4" w:tplc="C574A3A8">
      <w:start w:val="1"/>
      <w:numFmt w:val="lowerLetter"/>
      <w:lvlText w:val="%5."/>
      <w:lvlJc w:val="left"/>
      <w:pPr>
        <w:ind w:left="3600" w:hanging="360"/>
      </w:pPr>
    </w:lvl>
    <w:lvl w:ilvl="5" w:tplc="0D26D324">
      <w:start w:val="1"/>
      <w:numFmt w:val="lowerRoman"/>
      <w:lvlText w:val="%6."/>
      <w:lvlJc w:val="right"/>
      <w:pPr>
        <w:ind w:left="4320" w:hanging="180"/>
      </w:pPr>
    </w:lvl>
    <w:lvl w:ilvl="6" w:tplc="A26EEF9C">
      <w:start w:val="1"/>
      <w:numFmt w:val="decimal"/>
      <w:lvlText w:val="%7."/>
      <w:lvlJc w:val="left"/>
      <w:pPr>
        <w:ind w:left="5040" w:hanging="360"/>
      </w:pPr>
    </w:lvl>
    <w:lvl w:ilvl="7" w:tplc="EEF4C1CE">
      <w:start w:val="1"/>
      <w:numFmt w:val="lowerLetter"/>
      <w:lvlText w:val="%8."/>
      <w:lvlJc w:val="left"/>
      <w:pPr>
        <w:ind w:left="5760" w:hanging="360"/>
      </w:pPr>
    </w:lvl>
    <w:lvl w:ilvl="8" w:tplc="7AFEFD7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D84"/>
    <w:multiLevelType w:val="multilevel"/>
    <w:tmpl w:val="C23ACB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75627C"/>
    <w:multiLevelType w:val="hybridMultilevel"/>
    <w:tmpl w:val="56D823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10448"/>
    <w:multiLevelType w:val="hybridMultilevel"/>
    <w:tmpl w:val="DB8E77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84625"/>
    <w:multiLevelType w:val="multilevel"/>
    <w:tmpl w:val="A086A1A8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-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800"/>
      </w:pPr>
      <w:rPr>
        <w:rFonts w:hint="default"/>
      </w:rPr>
    </w:lvl>
  </w:abstractNum>
  <w:abstractNum w:abstractNumId="8" w15:restartNumberingAfterBreak="0">
    <w:nsid w:val="2470BF5D"/>
    <w:multiLevelType w:val="hybridMultilevel"/>
    <w:tmpl w:val="2A625D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9474B2D8">
      <w:start w:val="1"/>
      <w:numFmt w:val="lowerLetter"/>
      <w:lvlText w:val="%2."/>
      <w:lvlJc w:val="left"/>
      <w:pPr>
        <w:ind w:left="1440" w:hanging="360"/>
      </w:pPr>
    </w:lvl>
    <w:lvl w:ilvl="2" w:tplc="8438E5BC">
      <w:start w:val="1"/>
      <w:numFmt w:val="lowerRoman"/>
      <w:lvlText w:val="%3."/>
      <w:lvlJc w:val="right"/>
      <w:pPr>
        <w:ind w:left="2160" w:hanging="180"/>
      </w:pPr>
    </w:lvl>
    <w:lvl w:ilvl="3" w:tplc="1BA4BF36">
      <w:start w:val="1"/>
      <w:numFmt w:val="decimal"/>
      <w:lvlText w:val="%4."/>
      <w:lvlJc w:val="left"/>
      <w:pPr>
        <w:ind w:left="2880" w:hanging="360"/>
      </w:pPr>
    </w:lvl>
    <w:lvl w:ilvl="4" w:tplc="0FCA30DC">
      <w:start w:val="1"/>
      <w:numFmt w:val="lowerLetter"/>
      <w:lvlText w:val="%5."/>
      <w:lvlJc w:val="left"/>
      <w:pPr>
        <w:ind w:left="3600" w:hanging="360"/>
      </w:pPr>
    </w:lvl>
    <w:lvl w:ilvl="5" w:tplc="F2FE9B68">
      <w:start w:val="1"/>
      <w:numFmt w:val="lowerRoman"/>
      <w:lvlText w:val="%6."/>
      <w:lvlJc w:val="right"/>
      <w:pPr>
        <w:ind w:left="4320" w:hanging="180"/>
      </w:pPr>
    </w:lvl>
    <w:lvl w:ilvl="6" w:tplc="4D22886C">
      <w:start w:val="1"/>
      <w:numFmt w:val="decimal"/>
      <w:lvlText w:val="%7."/>
      <w:lvlJc w:val="left"/>
      <w:pPr>
        <w:ind w:left="5040" w:hanging="360"/>
      </w:pPr>
    </w:lvl>
    <w:lvl w:ilvl="7" w:tplc="F77ACC28">
      <w:start w:val="1"/>
      <w:numFmt w:val="lowerLetter"/>
      <w:lvlText w:val="%8."/>
      <w:lvlJc w:val="left"/>
      <w:pPr>
        <w:ind w:left="5760" w:hanging="360"/>
      </w:pPr>
    </w:lvl>
    <w:lvl w:ilvl="8" w:tplc="A0A8F98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642EF"/>
    <w:multiLevelType w:val="hybridMultilevel"/>
    <w:tmpl w:val="3D3ED14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385022"/>
    <w:multiLevelType w:val="multilevel"/>
    <w:tmpl w:val="BB78806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A8D2334"/>
    <w:multiLevelType w:val="multilevel"/>
    <w:tmpl w:val="5E4C27F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C5D306B"/>
    <w:multiLevelType w:val="multilevel"/>
    <w:tmpl w:val="A086A1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E5E0412"/>
    <w:multiLevelType w:val="hybridMultilevel"/>
    <w:tmpl w:val="A05A3C4C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2EE541EC"/>
    <w:multiLevelType w:val="hybridMultilevel"/>
    <w:tmpl w:val="0C22DD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EE0E37"/>
    <w:multiLevelType w:val="multilevel"/>
    <w:tmpl w:val="A086A1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0805F33"/>
    <w:multiLevelType w:val="hybridMultilevel"/>
    <w:tmpl w:val="2974B712"/>
    <w:lvl w:ilvl="0" w:tplc="34F292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323B3B"/>
    <w:multiLevelType w:val="hybridMultilevel"/>
    <w:tmpl w:val="77BCC8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B1876"/>
    <w:multiLevelType w:val="hybridMultilevel"/>
    <w:tmpl w:val="32B83F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65A8D"/>
    <w:multiLevelType w:val="hybridMultilevel"/>
    <w:tmpl w:val="7B2CD3C0"/>
    <w:lvl w:ilvl="0" w:tplc="FE440074">
      <w:start w:val="2"/>
      <w:numFmt w:val="upperLett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BD700B1A">
      <w:start w:val="1"/>
      <w:numFmt w:val="lowerLetter"/>
      <w:lvlText w:val="%2."/>
      <w:lvlJc w:val="left"/>
      <w:pPr>
        <w:ind w:left="1440" w:hanging="360"/>
      </w:pPr>
    </w:lvl>
    <w:lvl w:ilvl="2" w:tplc="273697EA">
      <w:start w:val="1"/>
      <w:numFmt w:val="lowerRoman"/>
      <w:lvlText w:val="%3."/>
      <w:lvlJc w:val="right"/>
      <w:pPr>
        <w:ind w:left="2160" w:hanging="180"/>
      </w:pPr>
    </w:lvl>
    <w:lvl w:ilvl="3" w:tplc="7466C88A">
      <w:start w:val="1"/>
      <w:numFmt w:val="decimal"/>
      <w:lvlText w:val="%4."/>
      <w:lvlJc w:val="left"/>
      <w:pPr>
        <w:ind w:left="2880" w:hanging="360"/>
      </w:pPr>
    </w:lvl>
    <w:lvl w:ilvl="4" w:tplc="07FEE9A2">
      <w:start w:val="1"/>
      <w:numFmt w:val="lowerLetter"/>
      <w:lvlText w:val="%5."/>
      <w:lvlJc w:val="left"/>
      <w:pPr>
        <w:ind w:left="3600" w:hanging="360"/>
      </w:pPr>
    </w:lvl>
    <w:lvl w:ilvl="5" w:tplc="7472A2A8">
      <w:start w:val="1"/>
      <w:numFmt w:val="lowerRoman"/>
      <w:lvlText w:val="%6."/>
      <w:lvlJc w:val="right"/>
      <w:pPr>
        <w:ind w:left="4320" w:hanging="180"/>
      </w:pPr>
    </w:lvl>
    <w:lvl w:ilvl="6" w:tplc="84542BB4">
      <w:start w:val="1"/>
      <w:numFmt w:val="decimal"/>
      <w:lvlText w:val="%7."/>
      <w:lvlJc w:val="left"/>
      <w:pPr>
        <w:ind w:left="5040" w:hanging="360"/>
      </w:pPr>
    </w:lvl>
    <w:lvl w:ilvl="7" w:tplc="FB408D32">
      <w:start w:val="1"/>
      <w:numFmt w:val="lowerLetter"/>
      <w:lvlText w:val="%8."/>
      <w:lvlJc w:val="left"/>
      <w:pPr>
        <w:ind w:left="5760" w:hanging="360"/>
      </w:pPr>
    </w:lvl>
    <w:lvl w:ilvl="8" w:tplc="4D564BC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453BA"/>
    <w:multiLevelType w:val="multilevel"/>
    <w:tmpl w:val="68E0D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54910B5"/>
    <w:multiLevelType w:val="hybridMultilevel"/>
    <w:tmpl w:val="FF82CB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5F36CD"/>
    <w:multiLevelType w:val="hybridMultilevel"/>
    <w:tmpl w:val="E206AC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056CCF"/>
    <w:multiLevelType w:val="hybridMultilevel"/>
    <w:tmpl w:val="79FC23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1957DC"/>
    <w:multiLevelType w:val="hybridMultilevel"/>
    <w:tmpl w:val="9EB2C4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2A628C"/>
    <w:multiLevelType w:val="hybridMultilevel"/>
    <w:tmpl w:val="53FA1F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FA135A"/>
    <w:multiLevelType w:val="hybridMultilevel"/>
    <w:tmpl w:val="D428ADC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F507D2"/>
    <w:multiLevelType w:val="hybridMultilevel"/>
    <w:tmpl w:val="8CDC3C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9C082A"/>
    <w:multiLevelType w:val="hybridMultilevel"/>
    <w:tmpl w:val="F314E9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022E4"/>
    <w:multiLevelType w:val="hybridMultilevel"/>
    <w:tmpl w:val="83363A3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B91B80"/>
    <w:multiLevelType w:val="multilevel"/>
    <w:tmpl w:val="AD32D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666743D"/>
    <w:multiLevelType w:val="hybridMultilevel"/>
    <w:tmpl w:val="6AF485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485884">
    <w:abstractNumId w:val="30"/>
  </w:num>
  <w:num w:numId="2" w16cid:durableId="811754679">
    <w:abstractNumId w:val="7"/>
  </w:num>
  <w:num w:numId="3" w16cid:durableId="1937396083">
    <w:abstractNumId w:val="17"/>
  </w:num>
  <w:num w:numId="4" w16cid:durableId="2034568488">
    <w:abstractNumId w:val="28"/>
  </w:num>
  <w:num w:numId="5" w16cid:durableId="1025447458">
    <w:abstractNumId w:val="11"/>
  </w:num>
  <w:num w:numId="6" w16cid:durableId="147594662">
    <w:abstractNumId w:val="20"/>
  </w:num>
  <w:num w:numId="7" w16cid:durableId="1078139869">
    <w:abstractNumId w:val="23"/>
  </w:num>
  <w:num w:numId="8" w16cid:durableId="1139540443">
    <w:abstractNumId w:val="21"/>
  </w:num>
  <w:num w:numId="9" w16cid:durableId="1892577612">
    <w:abstractNumId w:val="12"/>
  </w:num>
  <w:num w:numId="10" w16cid:durableId="2047481102">
    <w:abstractNumId w:val="15"/>
  </w:num>
  <w:num w:numId="11" w16cid:durableId="715592362">
    <w:abstractNumId w:val="2"/>
  </w:num>
  <w:num w:numId="12" w16cid:durableId="1814980242">
    <w:abstractNumId w:val="1"/>
  </w:num>
  <w:num w:numId="13" w16cid:durableId="1292905917">
    <w:abstractNumId w:val="14"/>
  </w:num>
  <w:num w:numId="14" w16cid:durableId="1617635341">
    <w:abstractNumId w:val="5"/>
  </w:num>
  <w:num w:numId="15" w16cid:durableId="958144455">
    <w:abstractNumId w:val="10"/>
  </w:num>
  <w:num w:numId="16" w16cid:durableId="1758676073">
    <w:abstractNumId w:val="4"/>
  </w:num>
  <w:num w:numId="17" w16cid:durableId="1297759041">
    <w:abstractNumId w:val="24"/>
  </w:num>
  <w:num w:numId="18" w16cid:durableId="2140801740">
    <w:abstractNumId w:val="19"/>
  </w:num>
  <w:num w:numId="19" w16cid:durableId="1365442918">
    <w:abstractNumId w:val="8"/>
  </w:num>
  <w:num w:numId="20" w16cid:durableId="1170176507">
    <w:abstractNumId w:val="13"/>
  </w:num>
  <w:num w:numId="21" w16cid:durableId="1425806062">
    <w:abstractNumId w:val="16"/>
  </w:num>
  <w:num w:numId="22" w16cid:durableId="1340737499">
    <w:abstractNumId w:val="0"/>
  </w:num>
  <w:num w:numId="23" w16cid:durableId="990408084">
    <w:abstractNumId w:val="3"/>
  </w:num>
  <w:num w:numId="24" w16cid:durableId="511451494">
    <w:abstractNumId w:val="25"/>
  </w:num>
  <w:num w:numId="25" w16cid:durableId="2061204964">
    <w:abstractNumId w:val="9"/>
  </w:num>
  <w:num w:numId="26" w16cid:durableId="1218398718">
    <w:abstractNumId w:val="22"/>
  </w:num>
  <w:num w:numId="27" w16cid:durableId="702751472">
    <w:abstractNumId w:val="26"/>
  </w:num>
  <w:num w:numId="28" w16cid:durableId="2066220926">
    <w:abstractNumId w:val="18"/>
  </w:num>
  <w:num w:numId="29" w16cid:durableId="505367285">
    <w:abstractNumId w:val="6"/>
  </w:num>
  <w:num w:numId="30" w16cid:durableId="1970014680">
    <w:abstractNumId w:val="29"/>
  </w:num>
  <w:num w:numId="31" w16cid:durableId="226845218">
    <w:abstractNumId w:val="31"/>
  </w:num>
  <w:num w:numId="32" w16cid:durableId="341008154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176"/>
    <w:rsid w:val="00005421"/>
    <w:rsid w:val="00012A69"/>
    <w:rsid w:val="000148FF"/>
    <w:rsid w:val="00027262"/>
    <w:rsid w:val="000320E0"/>
    <w:rsid w:val="00041458"/>
    <w:rsid w:val="00043C7E"/>
    <w:rsid w:val="000470B0"/>
    <w:rsid w:val="00052BCE"/>
    <w:rsid w:val="000534F4"/>
    <w:rsid w:val="000761A1"/>
    <w:rsid w:val="000761BA"/>
    <w:rsid w:val="00080FBC"/>
    <w:rsid w:val="00083DB9"/>
    <w:rsid w:val="00084829"/>
    <w:rsid w:val="000A2663"/>
    <w:rsid w:val="000B32AB"/>
    <w:rsid w:val="000B3751"/>
    <w:rsid w:val="000B4E13"/>
    <w:rsid w:val="000B4EBF"/>
    <w:rsid w:val="000B7917"/>
    <w:rsid w:val="000C065B"/>
    <w:rsid w:val="000C32EC"/>
    <w:rsid w:val="000C4E79"/>
    <w:rsid w:val="000C74E6"/>
    <w:rsid w:val="000D0E09"/>
    <w:rsid w:val="000D133A"/>
    <w:rsid w:val="000D69FD"/>
    <w:rsid w:val="000D7EB3"/>
    <w:rsid w:val="000D7F25"/>
    <w:rsid w:val="000E0040"/>
    <w:rsid w:val="000E7F4A"/>
    <w:rsid w:val="000F0040"/>
    <w:rsid w:val="000F332F"/>
    <w:rsid w:val="000F3791"/>
    <w:rsid w:val="000F650B"/>
    <w:rsid w:val="00105AB9"/>
    <w:rsid w:val="0011449B"/>
    <w:rsid w:val="00121CAB"/>
    <w:rsid w:val="0012362F"/>
    <w:rsid w:val="00127DCF"/>
    <w:rsid w:val="001320AE"/>
    <w:rsid w:val="00140176"/>
    <w:rsid w:val="00152D9D"/>
    <w:rsid w:val="00153E29"/>
    <w:rsid w:val="00154924"/>
    <w:rsid w:val="00156BE3"/>
    <w:rsid w:val="0016348B"/>
    <w:rsid w:val="001646DD"/>
    <w:rsid w:val="00166BC4"/>
    <w:rsid w:val="001705BE"/>
    <w:rsid w:val="00171FBA"/>
    <w:rsid w:val="001739A2"/>
    <w:rsid w:val="001845E2"/>
    <w:rsid w:val="001861C0"/>
    <w:rsid w:val="00187903"/>
    <w:rsid w:val="00197A3D"/>
    <w:rsid w:val="001A3900"/>
    <w:rsid w:val="001A493A"/>
    <w:rsid w:val="001B1460"/>
    <w:rsid w:val="001B2932"/>
    <w:rsid w:val="001B45D2"/>
    <w:rsid w:val="001B6331"/>
    <w:rsid w:val="001C1790"/>
    <w:rsid w:val="001D2F43"/>
    <w:rsid w:val="001D5204"/>
    <w:rsid w:val="001E0DDD"/>
    <w:rsid w:val="001E2FD8"/>
    <w:rsid w:val="001E4D64"/>
    <w:rsid w:val="001F0867"/>
    <w:rsid w:val="001F468A"/>
    <w:rsid w:val="001F4FC6"/>
    <w:rsid w:val="001F5D2E"/>
    <w:rsid w:val="00200D39"/>
    <w:rsid w:val="00207AFE"/>
    <w:rsid w:val="00210D35"/>
    <w:rsid w:val="002121AC"/>
    <w:rsid w:val="00214801"/>
    <w:rsid w:val="00215F7A"/>
    <w:rsid w:val="00216D30"/>
    <w:rsid w:val="00221CE0"/>
    <w:rsid w:val="00233E55"/>
    <w:rsid w:val="00237263"/>
    <w:rsid w:val="002513D6"/>
    <w:rsid w:val="002548E9"/>
    <w:rsid w:val="00257C7B"/>
    <w:rsid w:val="002631E9"/>
    <w:rsid w:val="002649E0"/>
    <w:rsid w:val="00267989"/>
    <w:rsid w:val="002742C1"/>
    <w:rsid w:val="00276C0C"/>
    <w:rsid w:val="002809F1"/>
    <w:rsid w:val="00285789"/>
    <w:rsid w:val="002B05D5"/>
    <w:rsid w:val="002B4F42"/>
    <w:rsid w:val="002B5422"/>
    <w:rsid w:val="002B7E5A"/>
    <w:rsid w:val="002C026C"/>
    <w:rsid w:val="002C2F83"/>
    <w:rsid w:val="002D0FC7"/>
    <w:rsid w:val="002D1991"/>
    <w:rsid w:val="002D21DF"/>
    <w:rsid w:val="002D4ECC"/>
    <w:rsid w:val="002E0668"/>
    <w:rsid w:val="002E30FC"/>
    <w:rsid w:val="002E56B5"/>
    <w:rsid w:val="002E6E23"/>
    <w:rsid w:val="002F0849"/>
    <w:rsid w:val="002F3E20"/>
    <w:rsid w:val="002F7B3A"/>
    <w:rsid w:val="00301BC5"/>
    <w:rsid w:val="00307C9B"/>
    <w:rsid w:val="00312309"/>
    <w:rsid w:val="00313556"/>
    <w:rsid w:val="00320F51"/>
    <w:rsid w:val="00331B3E"/>
    <w:rsid w:val="0033473F"/>
    <w:rsid w:val="00334C45"/>
    <w:rsid w:val="00337401"/>
    <w:rsid w:val="00343DCF"/>
    <w:rsid w:val="00343F86"/>
    <w:rsid w:val="00360264"/>
    <w:rsid w:val="00360609"/>
    <w:rsid w:val="00363EF4"/>
    <w:rsid w:val="0037150A"/>
    <w:rsid w:val="0037431D"/>
    <w:rsid w:val="00380964"/>
    <w:rsid w:val="0038709A"/>
    <w:rsid w:val="003879B8"/>
    <w:rsid w:val="00390031"/>
    <w:rsid w:val="00391829"/>
    <w:rsid w:val="00392261"/>
    <w:rsid w:val="00395169"/>
    <w:rsid w:val="00396788"/>
    <w:rsid w:val="00397DEF"/>
    <w:rsid w:val="003A00F2"/>
    <w:rsid w:val="003A0DBD"/>
    <w:rsid w:val="003A13F2"/>
    <w:rsid w:val="003A27B5"/>
    <w:rsid w:val="003A4EE8"/>
    <w:rsid w:val="003B1F2D"/>
    <w:rsid w:val="003C0ABC"/>
    <w:rsid w:val="003C0DD0"/>
    <w:rsid w:val="003C2A14"/>
    <w:rsid w:val="003C47FE"/>
    <w:rsid w:val="003D3A47"/>
    <w:rsid w:val="003D4923"/>
    <w:rsid w:val="003D755E"/>
    <w:rsid w:val="003E158F"/>
    <w:rsid w:val="003E1AAE"/>
    <w:rsid w:val="003E30CE"/>
    <w:rsid w:val="003E595C"/>
    <w:rsid w:val="003E6639"/>
    <w:rsid w:val="003E77C6"/>
    <w:rsid w:val="003E7F58"/>
    <w:rsid w:val="003F0FBC"/>
    <w:rsid w:val="003F23D8"/>
    <w:rsid w:val="003F408D"/>
    <w:rsid w:val="003F5B46"/>
    <w:rsid w:val="003F5E39"/>
    <w:rsid w:val="003F7179"/>
    <w:rsid w:val="004002A4"/>
    <w:rsid w:val="00412373"/>
    <w:rsid w:val="00416635"/>
    <w:rsid w:val="00430CC4"/>
    <w:rsid w:val="00432783"/>
    <w:rsid w:val="00433FC0"/>
    <w:rsid w:val="00435902"/>
    <w:rsid w:val="004408CA"/>
    <w:rsid w:val="0044432B"/>
    <w:rsid w:val="00445CFF"/>
    <w:rsid w:val="0045040D"/>
    <w:rsid w:val="00450D55"/>
    <w:rsid w:val="00451F01"/>
    <w:rsid w:val="004621C2"/>
    <w:rsid w:val="00462249"/>
    <w:rsid w:val="004673F7"/>
    <w:rsid w:val="00472765"/>
    <w:rsid w:val="004735CA"/>
    <w:rsid w:val="00474390"/>
    <w:rsid w:val="0047736D"/>
    <w:rsid w:val="0047755C"/>
    <w:rsid w:val="00480FF2"/>
    <w:rsid w:val="004838C1"/>
    <w:rsid w:val="0048756E"/>
    <w:rsid w:val="00491303"/>
    <w:rsid w:val="00491652"/>
    <w:rsid w:val="004A224B"/>
    <w:rsid w:val="004A58C4"/>
    <w:rsid w:val="004A622F"/>
    <w:rsid w:val="004B2481"/>
    <w:rsid w:val="004B27BE"/>
    <w:rsid w:val="004B3053"/>
    <w:rsid w:val="004C5520"/>
    <w:rsid w:val="004C6267"/>
    <w:rsid w:val="004D2EAD"/>
    <w:rsid w:val="004D4A74"/>
    <w:rsid w:val="004E51A5"/>
    <w:rsid w:val="004F0BE1"/>
    <w:rsid w:val="004F0D37"/>
    <w:rsid w:val="004F4F10"/>
    <w:rsid w:val="004F75F1"/>
    <w:rsid w:val="00506F42"/>
    <w:rsid w:val="0051158F"/>
    <w:rsid w:val="00512570"/>
    <w:rsid w:val="00512C0F"/>
    <w:rsid w:val="00521227"/>
    <w:rsid w:val="00526AC2"/>
    <w:rsid w:val="005305FD"/>
    <w:rsid w:val="00531C43"/>
    <w:rsid w:val="00532FF6"/>
    <w:rsid w:val="00533DFE"/>
    <w:rsid w:val="00534457"/>
    <w:rsid w:val="00534C92"/>
    <w:rsid w:val="0055193A"/>
    <w:rsid w:val="00551AF3"/>
    <w:rsid w:val="00553339"/>
    <w:rsid w:val="00557B39"/>
    <w:rsid w:val="005638DC"/>
    <w:rsid w:val="0056530A"/>
    <w:rsid w:val="00570B97"/>
    <w:rsid w:val="00577C9A"/>
    <w:rsid w:val="00584A42"/>
    <w:rsid w:val="005869CC"/>
    <w:rsid w:val="00593138"/>
    <w:rsid w:val="00594147"/>
    <w:rsid w:val="005942F3"/>
    <w:rsid w:val="005A05CF"/>
    <w:rsid w:val="005B127E"/>
    <w:rsid w:val="005B7B00"/>
    <w:rsid w:val="005C0EC3"/>
    <w:rsid w:val="005C0FAF"/>
    <w:rsid w:val="005C73A2"/>
    <w:rsid w:val="005D50B6"/>
    <w:rsid w:val="005D7E42"/>
    <w:rsid w:val="005D7EA6"/>
    <w:rsid w:val="005E0F0A"/>
    <w:rsid w:val="005E42F6"/>
    <w:rsid w:val="005E5800"/>
    <w:rsid w:val="005E7A08"/>
    <w:rsid w:val="005F0C12"/>
    <w:rsid w:val="005F2147"/>
    <w:rsid w:val="005F76C2"/>
    <w:rsid w:val="005F7E15"/>
    <w:rsid w:val="006026D1"/>
    <w:rsid w:val="00603A0A"/>
    <w:rsid w:val="00603AF5"/>
    <w:rsid w:val="00604EA4"/>
    <w:rsid w:val="00613BE2"/>
    <w:rsid w:val="00614163"/>
    <w:rsid w:val="006145D9"/>
    <w:rsid w:val="00614D06"/>
    <w:rsid w:val="006251DB"/>
    <w:rsid w:val="00627897"/>
    <w:rsid w:val="006344B0"/>
    <w:rsid w:val="006353FB"/>
    <w:rsid w:val="00635B47"/>
    <w:rsid w:val="00635EE3"/>
    <w:rsid w:val="0063745A"/>
    <w:rsid w:val="00640553"/>
    <w:rsid w:val="0064144A"/>
    <w:rsid w:val="00641D74"/>
    <w:rsid w:val="00645834"/>
    <w:rsid w:val="00645987"/>
    <w:rsid w:val="00650E6C"/>
    <w:rsid w:val="00651765"/>
    <w:rsid w:val="00656EF1"/>
    <w:rsid w:val="006718FC"/>
    <w:rsid w:val="006738B3"/>
    <w:rsid w:val="00684C9E"/>
    <w:rsid w:val="00685098"/>
    <w:rsid w:val="0068761B"/>
    <w:rsid w:val="00694953"/>
    <w:rsid w:val="0069704A"/>
    <w:rsid w:val="006971C5"/>
    <w:rsid w:val="00697657"/>
    <w:rsid w:val="00697C54"/>
    <w:rsid w:val="006B49C3"/>
    <w:rsid w:val="006B611D"/>
    <w:rsid w:val="006B6D25"/>
    <w:rsid w:val="006B7E88"/>
    <w:rsid w:val="006C187F"/>
    <w:rsid w:val="006C25D1"/>
    <w:rsid w:val="006D1542"/>
    <w:rsid w:val="006D20AA"/>
    <w:rsid w:val="006F00D1"/>
    <w:rsid w:val="006F46CD"/>
    <w:rsid w:val="006F6076"/>
    <w:rsid w:val="00700719"/>
    <w:rsid w:val="0070440F"/>
    <w:rsid w:val="007066F7"/>
    <w:rsid w:val="007104B8"/>
    <w:rsid w:val="00710B19"/>
    <w:rsid w:val="007114FF"/>
    <w:rsid w:val="00712AED"/>
    <w:rsid w:val="00724915"/>
    <w:rsid w:val="0072745D"/>
    <w:rsid w:val="00727DF5"/>
    <w:rsid w:val="0073424D"/>
    <w:rsid w:val="00740E64"/>
    <w:rsid w:val="00741A9A"/>
    <w:rsid w:val="0074208F"/>
    <w:rsid w:val="007420A7"/>
    <w:rsid w:val="007442EA"/>
    <w:rsid w:val="00744A68"/>
    <w:rsid w:val="00747C0A"/>
    <w:rsid w:val="00754E16"/>
    <w:rsid w:val="00754FA5"/>
    <w:rsid w:val="00757CCA"/>
    <w:rsid w:val="00762462"/>
    <w:rsid w:val="00771DAA"/>
    <w:rsid w:val="00776CA4"/>
    <w:rsid w:val="007811A9"/>
    <w:rsid w:val="00782E6E"/>
    <w:rsid w:val="0078336F"/>
    <w:rsid w:val="00784626"/>
    <w:rsid w:val="00787C97"/>
    <w:rsid w:val="00791F9E"/>
    <w:rsid w:val="007923EA"/>
    <w:rsid w:val="00795024"/>
    <w:rsid w:val="00796CEF"/>
    <w:rsid w:val="007A005D"/>
    <w:rsid w:val="007A2630"/>
    <w:rsid w:val="007A352A"/>
    <w:rsid w:val="007A46A6"/>
    <w:rsid w:val="007B53DB"/>
    <w:rsid w:val="007B6C98"/>
    <w:rsid w:val="007B6ECF"/>
    <w:rsid w:val="007C08E0"/>
    <w:rsid w:val="007C3D44"/>
    <w:rsid w:val="007C3F98"/>
    <w:rsid w:val="007C467D"/>
    <w:rsid w:val="007D11D9"/>
    <w:rsid w:val="007D1A51"/>
    <w:rsid w:val="007D2070"/>
    <w:rsid w:val="007D3BCA"/>
    <w:rsid w:val="007D462F"/>
    <w:rsid w:val="007D6394"/>
    <w:rsid w:val="007E4839"/>
    <w:rsid w:val="007E4B03"/>
    <w:rsid w:val="007E7A7D"/>
    <w:rsid w:val="007F0A58"/>
    <w:rsid w:val="007F2128"/>
    <w:rsid w:val="007F2AD9"/>
    <w:rsid w:val="00803970"/>
    <w:rsid w:val="00803D60"/>
    <w:rsid w:val="00806FBC"/>
    <w:rsid w:val="008100F3"/>
    <w:rsid w:val="008124C5"/>
    <w:rsid w:val="00813040"/>
    <w:rsid w:val="00822458"/>
    <w:rsid w:val="00822F6F"/>
    <w:rsid w:val="0082698E"/>
    <w:rsid w:val="00826FBF"/>
    <w:rsid w:val="00831904"/>
    <w:rsid w:val="008320D6"/>
    <w:rsid w:val="00833AFF"/>
    <w:rsid w:val="00844AC7"/>
    <w:rsid w:val="008471D9"/>
    <w:rsid w:val="00852DCA"/>
    <w:rsid w:val="00854E13"/>
    <w:rsid w:val="00866B76"/>
    <w:rsid w:val="00867783"/>
    <w:rsid w:val="00872F1E"/>
    <w:rsid w:val="008764D5"/>
    <w:rsid w:val="008866E0"/>
    <w:rsid w:val="00887389"/>
    <w:rsid w:val="00887FAF"/>
    <w:rsid w:val="00890A6C"/>
    <w:rsid w:val="00892830"/>
    <w:rsid w:val="00895CEC"/>
    <w:rsid w:val="008A0F43"/>
    <w:rsid w:val="008A39C9"/>
    <w:rsid w:val="008B04D5"/>
    <w:rsid w:val="008B094E"/>
    <w:rsid w:val="008B24D7"/>
    <w:rsid w:val="008B57A9"/>
    <w:rsid w:val="008C42DA"/>
    <w:rsid w:val="008C4655"/>
    <w:rsid w:val="008C4DF9"/>
    <w:rsid w:val="008C5BEC"/>
    <w:rsid w:val="008D27B9"/>
    <w:rsid w:val="008D3829"/>
    <w:rsid w:val="008D76BB"/>
    <w:rsid w:val="008E4239"/>
    <w:rsid w:val="008E649A"/>
    <w:rsid w:val="008F3858"/>
    <w:rsid w:val="009157F8"/>
    <w:rsid w:val="009178AB"/>
    <w:rsid w:val="00917DCF"/>
    <w:rsid w:val="009202FD"/>
    <w:rsid w:val="009208AB"/>
    <w:rsid w:val="00930F01"/>
    <w:rsid w:val="009351BB"/>
    <w:rsid w:val="00936DD8"/>
    <w:rsid w:val="00940581"/>
    <w:rsid w:val="009424AD"/>
    <w:rsid w:val="00943957"/>
    <w:rsid w:val="00944B38"/>
    <w:rsid w:val="00945F9F"/>
    <w:rsid w:val="00951D6A"/>
    <w:rsid w:val="00951D89"/>
    <w:rsid w:val="009554EC"/>
    <w:rsid w:val="009634C4"/>
    <w:rsid w:val="009648C7"/>
    <w:rsid w:val="009804C5"/>
    <w:rsid w:val="0098110D"/>
    <w:rsid w:val="009833D5"/>
    <w:rsid w:val="00985AD9"/>
    <w:rsid w:val="00991DEF"/>
    <w:rsid w:val="009A12A1"/>
    <w:rsid w:val="009A5628"/>
    <w:rsid w:val="009B4E08"/>
    <w:rsid w:val="009B5B74"/>
    <w:rsid w:val="009C23E7"/>
    <w:rsid w:val="009C67F3"/>
    <w:rsid w:val="009C7E69"/>
    <w:rsid w:val="009D4FC9"/>
    <w:rsid w:val="009E7D0F"/>
    <w:rsid w:val="009F14F1"/>
    <w:rsid w:val="009F4266"/>
    <w:rsid w:val="009F78E0"/>
    <w:rsid w:val="00A039B2"/>
    <w:rsid w:val="00A03C63"/>
    <w:rsid w:val="00A03F94"/>
    <w:rsid w:val="00A07F19"/>
    <w:rsid w:val="00A17D8A"/>
    <w:rsid w:val="00A24924"/>
    <w:rsid w:val="00A26BB0"/>
    <w:rsid w:val="00A303A7"/>
    <w:rsid w:val="00A3197C"/>
    <w:rsid w:val="00A378C4"/>
    <w:rsid w:val="00A43B82"/>
    <w:rsid w:val="00A47C7F"/>
    <w:rsid w:val="00A603E9"/>
    <w:rsid w:val="00A627A6"/>
    <w:rsid w:val="00A63BDA"/>
    <w:rsid w:val="00A6629A"/>
    <w:rsid w:val="00A71D60"/>
    <w:rsid w:val="00A753D2"/>
    <w:rsid w:val="00A75FA6"/>
    <w:rsid w:val="00A85489"/>
    <w:rsid w:val="00A8581C"/>
    <w:rsid w:val="00A8697F"/>
    <w:rsid w:val="00A87B9D"/>
    <w:rsid w:val="00A921C4"/>
    <w:rsid w:val="00AA408C"/>
    <w:rsid w:val="00AA482C"/>
    <w:rsid w:val="00AA603C"/>
    <w:rsid w:val="00AB691E"/>
    <w:rsid w:val="00AB6BE8"/>
    <w:rsid w:val="00AC0D04"/>
    <w:rsid w:val="00AD1DCE"/>
    <w:rsid w:val="00AD34D0"/>
    <w:rsid w:val="00AD6716"/>
    <w:rsid w:val="00AE2E70"/>
    <w:rsid w:val="00AE40AA"/>
    <w:rsid w:val="00AF028B"/>
    <w:rsid w:val="00AF2C3E"/>
    <w:rsid w:val="00AF3C2C"/>
    <w:rsid w:val="00AF680F"/>
    <w:rsid w:val="00B01B83"/>
    <w:rsid w:val="00B05B5F"/>
    <w:rsid w:val="00B073E9"/>
    <w:rsid w:val="00B12EF9"/>
    <w:rsid w:val="00B20EAC"/>
    <w:rsid w:val="00B21708"/>
    <w:rsid w:val="00B22A23"/>
    <w:rsid w:val="00B34120"/>
    <w:rsid w:val="00B36E6D"/>
    <w:rsid w:val="00B44351"/>
    <w:rsid w:val="00B47A29"/>
    <w:rsid w:val="00B51B14"/>
    <w:rsid w:val="00B51C6D"/>
    <w:rsid w:val="00B53F16"/>
    <w:rsid w:val="00B565DD"/>
    <w:rsid w:val="00B62C7E"/>
    <w:rsid w:val="00B640CF"/>
    <w:rsid w:val="00B66DB8"/>
    <w:rsid w:val="00B83D19"/>
    <w:rsid w:val="00B906C4"/>
    <w:rsid w:val="00B915F6"/>
    <w:rsid w:val="00B956FB"/>
    <w:rsid w:val="00B97D34"/>
    <w:rsid w:val="00BA0339"/>
    <w:rsid w:val="00BA307B"/>
    <w:rsid w:val="00BA474B"/>
    <w:rsid w:val="00BB2EFD"/>
    <w:rsid w:val="00BB59A8"/>
    <w:rsid w:val="00BB7605"/>
    <w:rsid w:val="00BB7C71"/>
    <w:rsid w:val="00BC058C"/>
    <w:rsid w:val="00BC1761"/>
    <w:rsid w:val="00BC5692"/>
    <w:rsid w:val="00BC5DB5"/>
    <w:rsid w:val="00BC73A9"/>
    <w:rsid w:val="00BD3AC3"/>
    <w:rsid w:val="00BD6578"/>
    <w:rsid w:val="00BE30E6"/>
    <w:rsid w:val="00BF2730"/>
    <w:rsid w:val="00BF62E3"/>
    <w:rsid w:val="00C05196"/>
    <w:rsid w:val="00C11535"/>
    <w:rsid w:val="00C12B76"/>
    <w:rsid w:val="00C12DA2"/>
    <w:rsid w:val="00C1409C"/>
    <w:rsid w:val="00C17F19"/>
    <w:rsid w:val="00C20F0A"/>
    <w:rsid w:val="00C33061"/>
    <w:rsid w:val="00C41550"/>
    <w:rsid w:val="00C42B82"/>
    <w:rsid w:val="00C57790"/>
    <w:rsid w:val="00C619A2"/>
    <w:rsid w:val="00C62922"/>
    <w:rsid w:val="00C6341B"/>
    <w:rsid w:val="00C65A5D"/>
    <w:rsid w:val="00C7346C"/>
    <w:rsid w:val="00C821BA"/>
    <w:rsid w:val="00C83362"/>
    <w:rsid w:val="00C83E1A"/>
    <w:rsid w:val="00C929B4"/>
    <w:rsid w:val="00C934AB"/>
    <w:rsid w:val="00CA4749"/>
    <w:rsid w:val="00CA775D"/>
    <w:rsid w:val="00CB1866"/>
    <w:rsid w:val="00CB23FC"/>
    <w:rsid w:val="00CB3BEF"/>
    <w:rsid w:val="00CB4DD9"/>
    <w:rsid w:val="00CC1BDF"/>
    <w:rsid w:val="00CC42D4"/>
    <w:rsid w:val="00CC6AFF"/>
    <w:rsid w:val="00CC6BB3"/>
    <w:rsid w:val="00CC791A"/>
    <w:rsid w:val="00CD227E"/>
    <w:rsid w:val="00CD5522"/>
    <w:rsid w:val="00CE530E"/>
    <w:rsid w:val="00CF21FF"/>
    <w:rsid w:val="00CF3333"/>
    <w:rsid w:val="00CF47A6"/>
    <w:rsid w:val="00CF6FDD"/>
    <w:rsid w:val="00D00399"/>
    <w:rsid w:val="00D06333"/>
    <w:rsid w:val="00D14F35"/>
    <w:rsid w:val="00D22760"/>
    <w:rsid w:val="00D253D2"/>
    <w:rsid w:val="00D262F7"/>
    <w:rsid w:val="00D27ADC"/>
    <w:rsid w:val="00D36666"/>
    <w:rsid w:val="00D43573"/>
    <w:rsid w:val="00D44C52"/>
    <w:rsid w:val="00D516F2"/>
    <w:rsid w:val="00D51D52"/>
    <w:rsid w:val="00D52393"/>
    <w:rsid w:val="00D55D83"/>
    <w:rsid w:val="00D5648C"/>
    <w:rsid w:val="00D70E97"/>
    <w:rsid w:val="00D71B94"/>
    <w:rsid w:val="00D74762"/>
    <w:rsid w:val="00D75F8B"/>
    <w:rsid w:val="00D83691"/>
    <w:rsid w:val="00D84744"/>
    <w:rsid w:val="00D92457"/>
    <w:rsid w:val="00D93E18"/>
    <w:rsid w:val="00DA0011"/>
    <w:rsid w:val="00DA1CD2"/>
    <w:rsid w:val="00DA571A"/>
    <w:rsid w:val="00DA5CF0"/>
    <w:rsid w:val="00DB1735"/>
    <w:rsid w:val="00DB5E43"/>
    <w:rsid w:val="00DC507C"/>
    <w:rsid w:val="00DD28A6"/>
    <w:rsid w:val="00DD2FFB"/>
    <w:rsid w:val="00DE1B21"/>
    <w:rsid w:val="00DE52C4"/>
    <w:rsid w:val="00DE6526"/>
    <w:rsid w:val="00DF1C7A"/>
    <w:rsid w:val="00DF6922"/>
    <w:rsid w:val="00E037B2"/>
    <w:rsid w:val="00E161F0"/>
    <w:rsid w:val="00E20EC1"/>
    <w:rsid w:val="00E21211"/>
    <w:rsid w:val="00E2547F"/>
    <w:rsid w:val="00E26DE7"/>
    <w:rsid w:val="00E3603D"/>
    <w:rsid w:val="00E51023"/>
    <w:rsid w:val="00E55FBC"/>
    <w:rsid w:val="00E5653F"/>
    <w:rsid w:val="00E56945"/>
    <w:rsid w:val="00E75F2B"/>
    <w:rsid w:val="00E7744B"/>
    <w:rsid w:val="00E77B3E"/>
    <w:rsid w:val="00E80C4E"/>
    <w:rsid w:val="00E81438"/>
    <w:rsid w:val="00E81531"/>
    <w:rsid w:val="00E85238"/>
    <w:rsid w:val="00E85D43"/>
    <w:rsid w:val="00E8631C"/>
    <w:rsid w:val="00E87CCE"/>
    <w:rsid w:val="00E96787"/>
    <w:rsid w:val="00EA4006"/>
    <w:rsid w:val="00EA725A"/>
    <w:rsid w:val="00EB1537"/>
    <w:rsid w:val="00EB62A5"/>
    <w:rsid w:val="00EC12F7"/>
    <w:rsid w:val="00EC2963"/>
    <w:rsid w:val="00EC35C8"/>
    <w:rsid w:val="00EC3EEF"/>
    <w:rsid w:val="00ED3EAC"/>
    <w:rsid w:val="00ED591C"/>
    <w:rsid w:val="00EE0DF5"/>
    <w:rsid w:val="00EE266E"/>
    <w:rsid w:val="00EF066E"/>
    <w:rsid w:val="00EF097F"/>
    <w:rsid w:val="00EF24C9"/>
    <w:rsid w:val="00EF5D82"/>
    <w:rsid w:val="00F0446C"/>
    <w:rsid w:val="00F05852"/>
    <w:rsid w:val="00F12E5A"/>
    <w:rsid w:val="00F13B1C"/>
    <w:rsid w:val="00F1432B"/>
    <w:rsid w:val="00F2248C"/>
    <w:rsid w:val="00F2578E"/>
    <w:rsid w:val="00F318A1"/>
    <w:rsid w:val="00F328DF"/>
    <w:rsid w:val="00F32CA5"/>
    <w:rsid w:val="00F43811"/>
    <w:rsid w:val="00F44C9D"/>
    <w:rsid w:val="00F47DBC"/>
    <w:rsid w:val="00F54232"/>
    <w:rsid w:val="00F577D4"/>
    <w:rsid w:val="00F60265"/>
    <w:rsid w:val="00F7215A"/>
    <w:rsid w:val="00F7725C"/>
    <w:rsid w:val="00F86E64"/>
    <w:rsid w:val="00F90148"/>
    <w:rsid w:val="00F91468"/>
    <w:rsid w:val="00F9312B"/>
    <w:rsid w:val="00F956EC"/>
    <w:rsid w:val="00FA2B53"/>
    <w:rsid w:val="00FB0B38"/>
    <w:rsid w:val="00FB2581"/>
    <w:rsid w:val="00FB3542"/>
    <w:rsid w:val="00FB38AB"/>
    <w:rsid w:val="00FB5724"/>
    <w:rsid w:val="00FC183F"/>
    <w:rsid w:val="00FC32FB"/>
    <w:rsid w:val="00FC35CF"/>
    <w:rsid w:val="00FC4545"/>
    <w:rsid w:val="00FC4E97"/>
    <w:rsid w:val="00FC75EB"/>
    <w:rsid w:val="00FD738A"/>
    <w:rsid w:val="00FD7CE3"/>
    <w:rsid w:val="00FE05A1"/>
    <w:rsid w:val="00FE6A04"/>
    <w:rsid w:val="00FF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054E15"/>
  <w14:defaultImageDpi w14:val="300"/>
  <w15:docId w15:val="{93A03D30-54AC-4B2C-9D14-F070FEDC9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50B6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D50B6"/>
    <w:rPr>
      <w:rFonts w:ascii="Lucida Grande" w:hAnsi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5D50B6"/>
  </w:style>
  <w:style w:type="character" w:customStyle="1" w:styleId="TextonotapieCar">
    <w:name w:val="Texto nota pie Car"/>
    <w:basedOn w:val="Fuentedeprrafopredeter"/>
    <w:link w:val="Textonotapie"/>
    <w:uiPriority w:val="99"/>
    <w:rsid w:val="005D50B6"/>
  </w:style>
  <w:style w:type="character" w:styleId="Refdenotaalpie">
    <w:name w:val="footnote reference"/>
    <w:uiPriority w:val="99"/>
    <w:unhideWhenUsed/>
    <w:rsid w:val="005D50B6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D50B6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50B6"/>
  </w:style>
  <w:style w:type="paragraph" w:styleId="Piedepgina">
    <w:name w:val="footer"/>
    <w:basedOn w:val="Normal"/>
    <w:link w:val="PiedepginaCar"/>
    <w:uiPriority w:val="99"/>
    <w:unhideWhenUsed/>
    <w:rsid w:val="005D50B6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50B6"/>
  </w:style>
  <w:style w:type="table" w:styleId="Tablaconcuadrcula">
    <w:name w:val="Table Grid"/>
    <w:basedOn w:val="Tablanormal"/>
    <w:uiPriority w:val="39"/>
    <w:rsid w:val="00936DD8"/>
    <w:rPr>
      <w:rFonts w:eastAsia="Cambria"/>
      <w:b/>
      <w:sz w:val="36"/>
      <w:szCs w:val="3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1158F"/>
    <w:pPr>
      <w:ind w:left="720"/>
      <w:contextualSpacing/>
    </w:pPr>
  </w:style>
  <w:style w:type="table" w:customStyle="1" w:styleId="Cuadrculadetablaclara1">
    <w:name w:val="Cuadrícula de tabla clara1"/>
    <w:basedOn w:val="Tablanormal"/>
    <w:uiPriority w:val="40"/>
    <w:rsid w:val="00594147"/>
    <w:rPr>
      <w:sz w:val="22"/>
      <w:szCs w:val="22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Hipervnculo">
    <w:name w:val="Hyperlink"/>
    <w:uiPriority w:val="99"/>
    <w:unhideWhenUsed/>
    <w:rsid w:val="009B5B74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762462"/>
    <w:rPr>
      <w:sz w:val="22"/>
      <w:szCs w:val="22"/>
      <w:lang w:val="es-ES"/>
    </w:rPr>
  </w:style>
  <w:style w:type="character" w:customStyle="1" w:styleId="SinespaciadoCar">
    <w:name w:val="Sin espaciado Car"/>
    <w:link w:val="Sinespaciado"/>
    <w:uiPriority w:val="1"/>
    <w:rsid w:val="00762462"/>
    <w:rPr>
      <w:sz w:val="22"/>
      <w:szCs w:val="22"/>
      <w:lang w:val="es-ES" w:eastAsia="es-MX"/>
    </w:rPr>
  </w:style>
  <w:style w:type="paragraph" w:customStyle="1" w:styleId="xmsonormal">
    <w:name w:val="x_msonormal"/>
    <w:basedOn w:val="Normal"/>
    <w:rsid w:val="00F32CA5"/>
    <w:pPr>
      <w:spacing w:before="100" w:beforeAutospacing="1" w:after="100" w:afterAutospacing="1"/>
    </w:pPr>
    <w:rPr>
      <w:rFonts w:ascii="Times New Roman" w:eastAsia="Times New Roman" w:hAnsi="Times New Roman"/>
      <w:lang w:val="es-MX" w:eastAsia="es-MX"/>
    </w:rPr>
  </w:style>
  <w:style w:type="table" w:styleId="Cuadrculaclara-nfasis2">
    <w:name w:val="Light Grid Accent 2"/>
    <w:basedOn w:val="Tablanormal"/>
    <w:uiPriority w:val="62"/>
    <w:rsid w:val="00CB4DD9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Arial Unicode MS" w:eastAsia="MS Gothic" w:hAnsi="Arial Unicode MS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Arial Unicode MS" w:eastAsia="MS Gothic" w:hAnsi="Arial Unicode MS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Arial Unicode MS" w:eastAsia="MS Gothic" w:hAnsi="Arial Unicode MS" w:cs="Times New Roman"/>
        <w:b/>
        <w:bCs/>
      </w:rPr>
    </w:tblStylePr>
    <w:tblStylePr w:type="lastCol">
      <w:rPr>
        <w:rFonts w:ascii="Arial Unicode MS" w:eastAsia="MS Gothic" w:hAnsi="Arial Unicode MS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character" w:styleId="Refdecomentario">
    <w:name w:val="annotation reference"/>
    <w:uiPriority w:val="99"/>
    <w:semiHidden/>
    <w:unhideWhenUsed/>
    <w:rsid w:val="0081304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3040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8130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1304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13040"/>
    <w:rPr>
      <w:b/>
      <w:bCs/>
      <w:sz w:val="20"/>
      <w:szCs w:val="20"/>
    </w:rPr>
  </w:style>
  <w:style w:type="table" w:styleId="Sombreadomedio1">
    <w:name w:val="Medium Shading 1"/>
    <w:basedOn w:val="Tablanormal"/>
    <w:uiPriority w:val="63"/>
    <w:rsid w:val="00813040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">
    <w:name w:val="Light Grid"/>
    <w:basedOn w:val="Tablanormal"/>
    <w:uiPriority w:val="62"/>
    <w:rsid w:val="003A4EE8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cPr>
      <w:shd w:val="clear" w:color="auto" w:fill="auto"/>
      <w:vAlign w:val="center"/>
    </w:tcPr>
    <w:tblStylePr w:type="firstRow">
      <w:pPr>
        <w:spacing w:before="0" w:after="0" w:line="240" w:lineRule="auto"/>
      </w:pPr>
      <w:rPr>
        <w:rFonts w:ascii="Arial Unicode MS" w:eastAsia="MS Gothic" w:hAnsi="Arial Unicode MS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Arial Unicode MS" w:eastAsia="MS Gothic" w:hAnsi="Arial Unicode MS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Arial Unicode MS" w:eastAsia="MS Gothic" w:hAnsi="Arial Unicode MS" w:cs="Times New Roman"/>
        <w:b/>
        <w:bCs/>
      </w:rPr>
    </w:tblStylePr>
    <w:tblStylePr w:type="lastCol">
      <w:rPr>
        <w:rFonts w:ascii="Arial Unicode MS" w:eastAsia="MS Gothic" w:hAnsi="Arial Unicode MS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Cuadrculaclara-nfasis3">
    <w:name w:val="Light Grid Accent 3"/>
    <w:basedOn w:val="Tablanormal"/>
    <w:uiPriority w:val="62"/>
    <w:rsid w:val="003A4EE8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Arial Unicode MS" w:eastAsia="MS Gothic" w:hAnsi="Arial Unicode MS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Arial Unicode MS" w:eastAsia="MS Gothic" w:hAnsi="Arial Unicode MS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Arial Unicode MS" w:eastAsia="MS Gothic" w:hAnsi="Arial Unicode MS" w:cs="Times New Roman"/>
        <w:b/>
        <w:bCs/>
      </w:rPr>
    </w:tblStylePr>
    <w:tblStylePr w:type="lastCol">
      <w:rPr>
        <w:rFonts w:ascii="Arial Unicode MS" w:eastAsia="MS Gothic" w:hAnsi="Arial Unicode MS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media1">
    <w:name w:val="Medium List 1"/>
    <w:basedOn w:val="Tablanormal"/>
    <w:uiPriority w:val="65"/>
    <w:rsid w:val="003A4EE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Arial Unicode MS" w:eastAsia="MS Gothic" w:hAnsi="Arial Unicode MS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Cuadrculaclara-nfasis1">
    <w:name w:val="Light Grid Accent 1"/>
    <w:basedOn w:val="Tablanormal"/>
    <w:uiPriority w:val="62"/>
    <w:rsid w:val="003A4EE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Arial Unicode MS" w:eastAsia="MS Gothic" w:hAnsi="Arial Unicode M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Arial Unicode MS" w:eastAsia="MS Gothic" w:hAnsi="Arial Unicode MS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Arial Unicode MS" w:eastAsia="MS Gothic" w:hAnsi="Arial Unicode MS" w:cs="Times New Roman"/>
        <w:b/>
        <w:bCs/>
      </w:rPr>
    </w:tblStylePr>
    <w:tblStylePr w:type="lastCol">
      <w:rPr>
        <w:rFonts w:ascii="Arial Unicode MS" w:eastAsia="MS Gothic" w:hAnsi="Arial Unicode M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Sombreadoclaro">
    <w:name w:val="Light Shading"/>
    <w:basedOn w:val="Tablanormal"/>
    <w:uiPriority w:val="60"/>
    <w:rsid w:val="003A4EE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Cuadrculaclara-nfasis5">
    <w:name w:val="Light Grid Accent 5"/>
    <w:basedOn w:val="Tablanormal"/>
    <w:uiPriority w:val="62"/>
    <w:rsid w:val="003A4EE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Arial Unicode MS" w:eastAsia="MS Gothic" w:hAnsi="Arial Unicode MS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Arial Unicode MS" w:eastAsia="MS Gothic" w:hAnsi="Arial Unicode MS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Arial Unicode MS" w:eastAsia="MS Gothic" w:hAnsi="Arial Unicode MS" w:cs="Times New Roman"/>
        <w:b/>
        <w:bCs/>
      </w:rPr>
    </w:tblStylePr>
    <w:tblStylePr w:type="lastCol">
      <w:rPr>
        <w:rFonts w:ascii="Arial Unicode MS" w:eastAsia="MS Gothic" w:hAnsi="Arial Unicode MS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stamedia2-nfasis2">
    <w:name w:val="Medium List 2 Accent 2"/>
    <w:basedOn w:val="Tablanormal"/>
    <w:uiPriority w:val="66"/>
    <w:rsid w:val="003A4EE8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8B57A9"/>
    <w:pPr>
      <w:spacing w:before="100" w:beforeAutospacing="1" w:after="100" w:afterAutospacing="1" w:line="336" w:lineRule="atLeast"/>
    </w:pPr>
    <w:rPr>
      <w:rFonts w:ascii="Times New Roman" w:eastAsia="Times New Roman" w:hAnsi="Times New Roman"/>
      <w:sz w:val="17"/>
      <w:szCs w:val="17"/>
      <w:lang w:val="es-MX" w:eastAsia="es-MX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140176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next w:val="Tablaconcuadrcula"/>
    <w:uiPriority w:val="39"/>
    <w:rsid w:val="00EA725A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2">
    <w:name w:val="Tabla con cuadrícula12"/>
    <w:basedOn w:val="Tablanormal"/>
    <w:next w:val="Tablaconcuadrcula"/>
    <w:uiPriority w:val="39"/>
    <w:rsid w:val="00A921C4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uiPriority w:val="99"/>
    <w:semiHidden/>
    <w:unhideWhenUsed/>
    <w:rsid w:val="000D7EB3"/>
    <w:rPr>
      <w:color w:val="605E5C"/>
      <w:shd w:val="clear" w:color="auto" w:fill="E1DFDD"/>
    </w:rPr>
  </w:style>
  <w:style w:type="paragraph" w:customStyle="1" w:styleId="Default">
    <w:name w:val="Default"/>
    <w:rsid w:val="002E56B5"/>
    <w:pPr>
      <w:autoSpaceDE w:val="0"/>
      <w:autoSpaceDN w:val="0"/>
      <w:adjustRightInd w:val="0"/>
    </w:pPr>
    <w:rPr>
      <w:rFonts w:ascii="FDGKP M+ VAG Rounded" w:eastAsia="Calibri" w:hAnsi="FDGKP M+ VAG Rounded" w:cs="FDGKP M+ VAG Rounded"/>
      <w:color w:val="000000"/>
      <w:sz w:val="24"/>
      <w:szCs w:val="24"/>
      <w:lang w:eastAsia="en-US"/>
    </w:rPr>
  </w:style>
  <w:style w:type="table" w:customStyle="1" w:styleId="Estilo1">
    <w:name w:val="Estilo1"/>
    <w:basedOn w:val="Tablanormal"/>
    <w:uiPriority w:val="99"/>
    <w:rsid w:val="002742C1"/>
    <w:tblPr/>
  </w:style>
  <w:style w:type="character" w:styleId="Mencinsinresolver">
    <w:name w:val="Unresolved Mention"/>
    <w:basedOn w:val="Fuentedeprrafopredeter"/>
    <w:uiPriority w:val="99"/>
    <w:semiHidden/>
    <w:unhideWhenUsed/>
    <w:rsid w:val="00E20EC1"/>
    <w:rPr>
      <w:color w:val="605E5C"/>
      <w:shd w:val="clear" w:color="auto" w:fill="E1DFDD"/>
    </w:rPr>
  </w:style>
  <w:style w:type="table" w:customStyle="1" w:styleId="14">
    <w:name w:val="14"/>
    <w:basedOn w:val="Tablanormal"/>
    <w:rsid w:val="00BD3AC3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s-ES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210D35"/>
    <w:rPr>
      <w:color w:val="954F72" w:themeColor="followedHyperlink"/>
      <w:u w:val="single"/>
    </w:rPr>
  </w:style>
  <w:style w:type="character" w:customStyle="1" w:styleId="normaltextrun">
    <w:name w:val="normaltextrun"/>
    <w:rsid w:val="009D4FC9"/>
  </w:style>
  <w:style w:type="paragraph" w:customStyle="1" w:styleId="paragraph">
    <w:name w:val="paragraph"/>
    <w:basedOn w:val="Normal"/>
    <w:rsid w:val="009D4FC9"/>
    <w:pPr>
      <w:spacing w:before="100" w:beforeAutospacing="1" w:after="100" w:afterAutospacing="1"/>
    </w:pPr>
    <w:rPr>
      <w:rFonts w:ascii="Times New Roman" w:eastAsia="Times New Roman" w:hAnsi="Times New Roman"/>
      <w:lang w:eastAsia="es-MX"/>
    </w:rPr>
  </w:style>
  <w:style w:type="character" w:styleId="nfasis">
    <w:name w:val="Emphasis"/>
    <w:basedOn w:val="Fuentedeprrafopredeter"/>
    <w:uiPriority w:val="20"/>
    <w:qFormat/>
    <w:rsid w:val="001320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e.ac.uk/download/pdf/326425223.pdf" TargetMode="External"/><Relationship Id="rId13" Type="http://schemas.openxmlformats.org/officeDocument/2006/relationships/hyperlink" Target="https://genial.ly/e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anva.com/es_419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ucidchar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n2UfP6dGOaw" TargetMode="External"/><Relationship Id="rId10" Type="http://schemas.openxmlformats.org/officeDocument/2006/relationships/hyperlink" Target="https://www.goconqr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rofesorailleanasilva.files.wordpress.com/2015/10/administracic3b3n-lourdes-munch-2a-edicic3b3n.pdf" TargetMode="External"/><Relationship Id="rId14" Type="http://schemas.openxmlformats.org/officeDocument/2006/relationships/hyperlink" Target="https://www.goconqr.com/c/80119/course_modules/123345-mapas-conceptuales-con-goconqr---tutoria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316F1E-47C6-4282-8D2E-35D322331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</Template>
  <TotalTime>13</TotalTime>
  <Pages>4</Pages>
  <Words>936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Akt Consultores</cp:lastModifiedBy>
  <cp:revision>6</cp:revision>
  <cp:lastPrinted>2019-10-08T17:03:00Z</cp:lastPrinted>
  <dcterms:created xsi:type="dcterms:W3CDTF">2024-08-01T17:36:00Z</dcterms:created>
  <dcterms:modified xsi:type="dcterms:W3CDTF">2024-08-02T04:40:00Z</dcterms:modified>
</cp:coreProperties>
</file>